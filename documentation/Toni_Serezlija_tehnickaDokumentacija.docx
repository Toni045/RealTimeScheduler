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4F229" w14:textId="77777777" w:rsidR="00614A7C" w:rsidRPr="006D00C5" w:rsidRDefault="00614A7C" w:rsidP="00614A7C">
      <w:pPr>
        <w:pStyle w:val="Title"/>
        <w:jc w:val="right"/>
        <w:rPr>
          <w:lang w:val="hr-HR"/>
        </w:rPr>
      </w:pPr>
      <w:r>
        <w:rPr>
          <w:lang w:val="hr-HR"/>
        </w:rPr>
        <w:t>Sustav za upravljanje terminima u stvarnom vremenu</w:t>
      </w:r>
    </w:p>
    <w:p w14:paraId="43E546C6" w14:textId="77777777" w:rsidR="00BB0DA6" w:rsidRPr="006D00C5" w:rsidRDefault="00620B2D" w:rsidP="00033D01">
      <w:pPr>
        <w:pStyle w:val="Title"/>
        <w:jc w:val="right"/>
        <w:rPr>
          <w:lang w:val="hr-HR"/>
        </w:rPr>
      </w:pPr>
      <w:r>
        <w:rPr>
          <w:lang w:val="hr-HR"/>
        </w:rPr>
        <w:t>Tehnička</w:t>
      </w:r>
      <w:r w:rsidR="00C74132">
        <w:rPr>
          <w:lang w:val="hr-HR"/>
        </w:rPr>
        <w:t xml:space="preserve"> dokumentacija</w:t>
      </w:r>
    </w:p>
    <w:p w14:paraId="4DD8E6BB" w14:textId="4D459733" w:rsidR="00620B2D" w:rsidRDefault="00620B2D" w:rsidP="00620B2D">
      <w:pPr>
        <w:pStyle w:val="Title"/>
        <w:jc w:val="right"/>
        <w:rPr>
          <w:sz w:val="28"/>
          <w:lang w:val="hr-HR"/>
        </w:rPr>
      </w:pPr>
      <w:r w:rsidRPr="006D00C5">
        <w:rPr>
          <w:sz w:val="28"/>
          <w:lang w:val="hr-HR"/>
        </w:rPr>
        <w:t>Verzija 1.0</w:t>
      </w:r>
    </w:p>
    <w:p w14:paraId="151874BE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66436A92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435C632B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4A553353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7C831A7E" w14:textId="6379BF6D" w:rsidR="00620B2D" w:rsidRPr="00620B2D" w:rsidRDefault="00620B2D" w:rsidP="00614A7C">
      <w:pPr>
        <w:pStyle w:val="Title"/>
        <w:jc w:val="right"/>
        <w:rPr>
          <w:rFonts w:cs="Arial"/>
          <w:b w:val="0"/>
          <w:sz w:val="32"/>
          <w:szCs w:val="32"/>
          <w:lang w:val="hr-HR"/>
        </w:rPr>
      </w:pPr>
      <w:r w:rsidRPr="00620B2D">
        <w:rPr>
          <w:rFonts w:cs="Arial"/>
          <w:sz w:val="32"/>
          <w:szCs w:val="32"/>
          <w:lang w:val="hr-HR"/>
        </w:rPr>
        <w:t xml:space="preserve">Studentski tim: </w:t>
      </w:r>
      <w:r w:rsidR="00614A7C">
        <w:rPr>
          <w:rFonts w:cs="Arial"/>
          <w:b w:val="0"/>
          <w:sz w:val="32"/>
          <w:szCs w:val="32"/>
          <w:lang w:val="hr-HR"/>
        </w:rPr>
        <w:t>Toni Serezlija</w:t>
      </w:r>
    </w:p>
    <w:p w14:paraId="4C9C5925" w14:textId="77777777" w:rsidR="00620B2D" w:rsidRPr="00620B2D" w:rsidRDefault="00620B2D" w:rsidP="00620B2D">
      <w:pPr>
        <w:rPr>
          <w:rFonts w:ascii="Arial" w:hAnsi="Arial" w:cs="Arial"/>
          <w:sz w:val="32"/>
          <w:szCs w:val="32"/>
          <w:lang w:val="hr-HR"/>
        </w:rPr>
      </w:pPr>
    </w:p>
    <w:p w14:paraId="2514C692" w14:textId="0EFBEA8C" w:rsidR="00BB0DA6" w:rsidRPr="00620B2D" w:rsidRDefault="00620B2D" w:rsidP="00620B2D">
      <w:pPr>
        <w:pStyle w:val="Title"/>
        <w:jc w:val="right"/>
        <w:rPr>
          <w:sz w:val="32"/>
          <w:szCs w:val="32"/>
          <w:lang w:val="hr-HR"/>
        </w:rPr>
      </w:pPr>
      <w:r w:rsidRPr="00620B2D">
        <w:rPr>
          <w:rFonts w:cs="Arial"/>
          <w:sz w:val="32"/>
          <w:szCs w:val="32"/>
          <w:lang w:val="hr-HR"/>
        </w:rPr>
        <w:t xml:space="preserve">Nastavnik: </w:t>
      </w:r>
      <w:r w:rsidR="00614A7C">
        <w:rPr>
          <w:rFonts w:cs="Arial"/>
          <w:b w:val="0"/>
          <w:sz w:val="32"/>
          <w:szCs w:val="32"/>
          <w:lang w:val="hr-HR"/>
        </w:rPr>
        <w:t>doc.dr.sc. Slaven Zakošek</w:t>
      </w:r>
    </w:p>
    <w:p w14:paraId="2912989F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4975CD79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47588043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293D53FF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30CC2652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22E6D29C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0C2A74B4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53CBE28C" w14:textId="77777777" w:rsidR="00620B2D" w:rsidRPr="00620B2D" w:rsidRDefault="00620B2D" w:rsidP="00620B2D">
      <w:pPr>
        <w:rPr>
          <w:lang w:val="hr-HR"/>
        </w:rPr>
      </w:pPr>
    </w:p>
    <w:p w14:paraId="4FBF07CC" w14:textId="77777777" w:rsidR="00DE4D1A" w:rsidRDefault="00DE4D1A" w:rsidP="00033D01">
      <w:pPr>
        <w:pStyle w:val="Title"/>
        <w:rPr>
          <w:sz w:val="28"/>
          <w:lang w:val="hr-HR"/>
        </w:rPr>
        <w:sectPr w:rsidR="00DE4D1A" w:rsidSect="00DE4D1A">
          <w:headerReference w:type="default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E9B0F5F" w14:textId="77777777" w:rsidR="00BB0DA6" w:rsidRPr="006D00C5" w:rsidRDefault="00D431B3" w:rsidP="00033D01">
      <w:pPr>
        <w:pStyle w:val="Title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14:paraId="43E728FC" w14:textId="57504955" w:rsidR="00E57851" w:rsidRPr="00E57851" w:rsidRDefault="00BB0DA6">
      <w:pPr>
        <w:pStyle w:val="TOC1"/>
        <w:rPr>
          <w:rFonts w:eastAsiaTheme="minorEastAsia"/>
          <w:noProof/>
          <w:kern w:val="2"/>
          <w:lang w:val="en-HR" w:eastAsia="en-GB"/>
          <w14:ligatures w14:val="standardContextual"/>
        </w:rPr>
      </w:pPr>
      <w:r w:rsidRPr="00E57851">
        <w:rPr>
          <w:lang w:val="hr-HR"/>
        </w:rPr>
        <w:fldChar w:fldCharType="begin"/>
      </w:r>
      <w:r w:rsidRPr="00E57851">
        <w:rPr>
          <w:lang w:val="hr-HR"/>
        </w:rPr>
        <w:instrText xml:space="preserve"> TOC \o "1-3" </w:instrText>
      </w:r>
      <w:r w:rsidRPr="00E57851">
        <w:rPr>
          <w:lang w:val="hr-HR"/>
        </w:rPr>
        <w:fldChar w:fldCharType="separate"/>
      </w:r>
      <w:r w:rsidR="00E57851" w:rsidRPr="00E57851">
        <w:rPr>
          <w:noProof/>
          <w:lang w:val="hr-HR"/>
        </w:rPr>
        <w:t>1.    Opis razvijenog proizvoda</w:t>
      </w:r>
      <w:r w:rsidR="00E57851" w:rsidRPr="00E57851">
        <w:rPr>
          <w:noProof/>
        </w:rPr>
        <w:tab/>
      </w:r>
      <w:r w:rsidR="00E57851" w:rsidRPr="00E57851">
        <w:rPr>
          <w:noProof/>
        </w:rPr>
        <w:fldChar w:fldCharType="begin"/>
      </w:r>
      <w:r w:rsidR="00E57851" w:rsidRPr="00E57851">
        <w:rPr>
          <w:noProof/>
        </w:rPr>
        <w:instrText xml:space="preserve"> PAGEREF _Toc188995542 \h </w:instrText>
      </w:r>
      <w:r w:rsidR="00E57851" w:rsidRPr="00E57851">
        <w:rPr>
          <w:noProof/>
        </w:rPr>
      </w:r>
      <w:r w:rsidR="00E57851" w:rsidRPr="00E57851">
        <w:rPr>
          <w:noProof/>
        </w:rPr>
        <w:fldChar w:fldCharType="separate"/>
      </w:r>
      <w:r w:rsidR="00E57851" w:rsidRPr="00E57851">
        <w:rPr>
          <w:noProof/>
        </w:rPr>
        <w:t>3</w:t>
      </w:r>
      <w:r w:rsidR="00E57851" w:rsidRPr="00E57851">
        <w:rPr>
          <w:noProof/>
        </w:rPr>
        <w:fldChar w:fldCharType="end"/>
      </w:r>
    </w:p>
    <w:p w14:paraId="161C2F94" w14:textId="2081EF72" w:rsidR="00E57851" w:rsidRPr="00E57851" w:rsidRDefault="00E57851">
      <w:pPr>
        <w:pStyle w:val="TOC1"/>
        <w:tabs>
          <w:tab w:val="left" w:pos="432"/>
        </w:tabs>
        <w:rPr>
          <w:rFonts w:eastAsiaTheme="minorEastAsia"/>
          <w:noProof/>
          <w:kern w:val="2"/>
          <w:lang w:val="en-HR" w:eastAsia="en-GB"/>
          <w14:ligatures w14:val="standardContextual"/>
        </w:rPr>
      </w:pPr>
      <w:r w:rsidRPr="00E57851">
        <w:rPr>
          <w:noProof/>
          <w:lang w:val="hr-HR"/>
        </w:rPr>
        <w:t>2.</w:t>
      </w:r>
      <w:r w:rsidRPr="00E57851">
        <w:rPr>
          <w:rFonts w:eastAsiaTheme="minorEastAsia"/>
          <w:noProof/>
          <w:kern w:val="2"/>
          <w:lang w:val="en-HR" w:eastAsia="en-GB"/>
          <w14:ligatures w14:val="standardContextual"/>
        </w:rPr>
        <w:t xml:space="preserve">    </w:t>
      </w:r>
      <w:r w:rsidRPr="00E57851">
        <w:rPr>
          <w:noProof/>
          <w:lang w:val="hr-HR"/>
        </w:rPr>
        <w:t>Tehničke značajke</w:t>
      </w:r>
      <w:r w:rsidRPr="00E57851">
        <w:rPr>
          <w:noProof/>
        </w:rPr>
        <w:tab/>
      </w:r>
      <w:r w:rsidRPr="00E57851">
        <w:rPr>
          <w:noProof/>
        </w:rPr>
        <w:fldChar w:fldCharType="begin"/>
      </w:r>
      <w:r w:rsidRPr="00E57851">
        <w:rPr>
          <w:noProof/>
        </w:rPr>
        <w:instrText xml:space="preserve"> PAGEREF _Toc188995543 \h </w:instrText>
      </w:r>
      <w:r w:rsidRPr="00E57851">
        <w:rPr>
          <w:noProof/>
        </w:rPr>
      </w:r>
      <w:r w:rsidRPr="00E57851">
        <w:rPr>
          <w:noProof/>
        </w:rPr>
        <w:fldChar w:fldCharType="separate"/>
      </w:r>
      <w:r w:rsidRPr="00E57851">
        <w:rPr>
          <w:noProof/>
        </w:rPr>
        <w:t>4</w:t>
      </w:r>
      <w:r w:rsidRPr="00E57851">
        <w:rPr>
          <w:noProof/>
        </w:rPr>
        <w:fldChar w:fldCharType="end"/>
      </w:r>
    </w:p>
    <w:p w14:paraId="525A070C" w14:textId="20ACD3B0" w:rsidR="00E57851" w:rsidRPr="00E57851" w:rsidRDefault="00E57851">
      <w:pPr>
        <w:pStyle w:val="TOC1"/>
        <w:tabs>
          <w:tab w:val="left" w:pos="432"/>
        </w:tabs>
        <w:rPr>
          <w:rFonts w:eastAsiaTheme="minorEastAsia"/>
          <w:noProof/>
          <w:kern w:val="2"/>
          <w:lang w:val="en-HR" w:eastAsia="en-GB"/>
          <w14:ligatures w14:val="standardContextual"/>
        </w:rPr>
      </w:pPr>
      <w:r w:rsidRPr="00E57851">
        <w:rPr>
          <w:noProof/>
          <w:lang w:val="hr-HR"/>
        </w:rPr>
        <w:t>3.</w:t>
      </w:r>
      <w:r w:rsidRPr="00E57851">
        <w:rPr>
          <w:rFonts w:eastAsiaTheme="minorEastAsia"/>
          <w:noProof/>
          <w:kern w:val="2"/>
          <w:lang w:val="en-HR" w:eastAsia="en-GB"/>
          <w14:ligatures w14:val="standardContextual"/>
        </w:rPr>
        <w:t xml:space="preserve">    </w:t>
      </w:r>
      <w:r w:rsidRPr="00E57851">
        <w:rPr>
          <w:noProof/>
          <w:lang w:val="hr-HR"/>
        </w:rPr>
        <w:t>Upute za korištenje</w:t>
      </w:r>
      <w:r w:rsidRPr="00E57851">
        <w:rPr>
          <w:noProof/>
        </w:rPr>
        <w:tab/>
      </w:r>
      <w:r w:rsidRPr="00E57851">
        <w:rPr>
          <w:noProof/>
        </w:rPr>
        <w:fldChar w:fldCharType="begin"/>
      </w:r>
      <w:r w:rsidRPr="00E57851">
        <w:rPr>
          <w:noProof/>
        </w:rPr>
        <w:instrText xml:space="preserve"> PAGEREF _Toc188995544 \h </w:instrText>
      </w:r>
      <w:r w:rsidRPr="00E57851">
        <w:rPr>
          <w:noProof/>
        </w:rPr>
      </w:r>
      <w:r w:rsidRPr="00E57851">
        <w:rPr>
          <w:noProof/>
        </w:rPr>
        <w:fldChar w:fldCharType="separate"/>
      </w:r>
      <w:r w:rsidRPr="00E57851">
        <w:rPr>
          <w:noProof/>
        </w:rPr>
        <w:t>5</w:t>
      </w:r>
      <w:r w:rsidRPr="00E57851">
        <w:rPr>
          <w:noProof/>
        </w:rPr>
        <w:fldChar w:fldCharType="end"/>
      </w:r>
    </w:p>
    <w:p w14:paraId="62CD3FBC" w14:textId="45D295B1" w:rsidR="00E57851" w:rsidRPr="00E57851" w:rsidRDefault="00E57851">
      <w:pPr>
        <w:pStyle w:val="TOC3"/>
        <w:rPr>
          <w:rFonts w:eastAsiaTheme="minorEastAsia"/>
          <w:kern w:val="2"/>
          <w:lang w:val="en-HR" w:eastAsia="en-GB"/>
          <w14:ligatures w14:val="standardContextual"/>
        </w:rPr>
      </w:pPr>
      <w:r w:rsidRPr="00E57851">
        <w:rPr>
          <w:iCs/>
          <w:lang w:val="en-HR" w:eastAsia="en-GB"/>
        </w:rPr>
        <w:t>3.1.</w:t>
      </w:r>
      <w:r w:rsidRPr="00E57851">
        <w:rPr>
          <w:rFonts w:eastAsiaTheme="minorEastAsia"/>
          <w:kern w:val="2"/>
          <w:lang w:val="en-HR" w:eastAsia="en-GB"/>
          <w14:ligatures w14:val="standardContextual"/>
        </w:rPr>
        <w:t xml:space="preserve">    </w:t>
      </w:r>
      <w:r w:rsidRPr="00E57851">
        <w:rPr>
          <w:iCs/>
        </w:rPr>
        <w:t>Registracija i prijava korisnika</w:t>
      </w:r>
      <w:r w:rsidRPr="00E57851">
        <w:tab/>
      </w:r>
      <w:r w:rsidRPr="00E57851">
        <w:fldChar w:fldCharType="begin"/>
      </w:r>
      <w:r w:rsidRPr="00E57851">
        <w:instrText xml:space="preserve"> PAGEREF _Toc188995545 \h </w:instrText>
      </w:r>
      <w:r w:rsidRPr="00E57851">
        <w:fldChar w:fldCharType="separate"/>
      </w:r>
      <w:r w:rsidRPr="00E57851">
        <w:t>5</w:t>
      </w:r>
      <w:r w:rsidRPr="00E57851">
        <w:fldChar w:fldCharType="end"/>
      </w:r>
    </w:p>
    <w:p w14:paraId="7712EA1B" w14:textId="13867A66" w:rsidR="00E57851" w:rsidRPr="00E57851" w:rsidRDefault="00E57851">
      <w:pPr>
        <w:pStyle w:val="TOC3"/>
        <w:rPr>
          <w:rFonts w:eastAsiaTheme="minorEastAsia"/>
          <w:kern w:val="2"/>
          <w:lang w:val="en-HR" w:eastAsia="en-GB"/>
          <w14:ligatures w14:val="standardContextual"/>
        </w:rPr>
      </w:pPr>
      <w:r w:rsidRPr="00E57851">
        <w:rPr>
          <w:iCs/>
        </w:rPr>
        <w:t>3.2.</w:t>
      </w:r>
      <w:r w:rsidRPr="00E57851">
        <w:rPr>
          <w:rFonts w:eastAsiaTheme="minorEastAsia"/>
          <w:kern w:val="2"/>
          <w:lang w:val="en-HR" w:eastAsia="en-GB"/>
          <w14:ligatures w14:val="standardContextual"/>
        </w:rPr>
        <w:t xml:space="preserve">    </w:t>
      </w:r>
      <w:r w:rsidRPr="00E57851">
        <w:rPr>
          <w:iCs/>
        </w:rPr>
        <w:t>Upravljanje terminima</w:t>
      </w:r>
      <w:r w:rsidRPr="00E57851">
        <w:tab/>
      </w:r>
      <w:r w:rsidRPr="00E57851">
        <w:fldChar w:fldCharType="begin"/>
      </w:r>
      <w:r w:rsidRPr="00E57851">
        <w:instrText xml:space="preserve"> PAGEREF _Toc188995546 \h </w:instrText>
      </w:r>
      <w:r w:rsidRPr="00E57851">
        <w:fldChar w:fldCharType="separate"/>
      </w:r>
      <w:r w:rsidRPr="00E57851">
        <w:t>5</w:t>
      </w:r>
      <w:r w:rsidRPr="00E57851">
        <w:fldChar w:fldCharType="end"/>
      </w:r>
    </w:p>
    <w:p w14:paraId="2BAC13B5" w14:textId="2F72290F" w:rsidR="00E57851" w:rsidRPr="00E57851" w:rsidRDefault="00E57851">
      <w:pPr>
        <w:pStyle w:val="TOC3"/>
        <w:rPr>
          <w:rFonts w:eastAsiaTheme="minorEastAsia"/>
          <w:kern w:val="2"/>
          <w:lang w:val="en-HR" w:eastAsia="en-GB"/>
          <w14:ligatures w14:val="standardContextual"/>
        </w:rPr>
      </w:pPr>
      <w:r w:rsidRPr="00E57851">
        <w:rPr>
          <w:iCs/>
        </w:rPr>
        <w:t>3.3.    Obavijesti</w:t>
      </w:r>
      <w:r w:rsidRPr="00E57851">
        <w:tab/>
      </w:r>
      <w:r w:rsidRPr="00E57851">
        <w:fldChar w:fldCharType="begin"/>
      </w:r>
      <w:r w:rsidRPr="00E57851">
        <w:instrText xml:space="preserve"> PAGEREF _Toc188995547 \h </w:instrText>
      </w:r>
      <w:r w:rsidRPr="00E57851">
        <w:fldChar w:fldCharType="separate"/>
      </w:r>
      <w:r w:rsidRPr="00E57851">
        <w:t>5</w:t>
      </w:r>
      <w:r w:rsidRPr="00E57851">
        <w:fldChar w:fldCharType="end"/>
      </w:r>
    </w:p>
    <w:p w14:paraId="037CD103" w14:textId="7E987A77" w:rsidR="00E57851" w:rsidRPr="00E57851" w:rsidRDefault="00E57851">
      <w:pPr>
        <w:pStyle w:val="TOC1"/>
        <w:tabs>
          <w:tab w:val="left" w:pos="432"/>
        </w:tabs>
        <w:rPr>
          <w:rFonts w:eastAsiaTheme="minorEastAsia"/>
          <w:noProof/>
          <w:kern w:val="2"/>
          <w:lang w:val="en-HR" w:eastAsia="en-GB"/>
          <w14:ligatures w14:val="standardContextual"/>
        </w:rPr>
      </w:pPr>
      <w:r w:rsidRPr="00E57851">
        <w:rPr>
          <w:noProof/>
          <w:lang w:val="hr-HR"/>
        </w:rPr>
        <w:t>4.</w:t>
      </w:r>
      <w:r w:rsidRPr="00E57851">
        <w:rPr>
          <w:rFonts w:eastAsiaTheme="minorEastAsia"/>
          <w:noProof/>
          <w:kern w:val="2"/>
          <w:lang w:val="en-HR" w:eastAsia="en-GB"/>
          <w14:ligatures w14:val="standardContextual"/>
        </w:rPr>
        <w:t xml:space="preserve">    </w:t>
      </w:r>
      <w:r w:rsidRPr="00E57851">
        <w:rPr>
          <w:noProof/>
          <w:lang w:val="hr-HR"/>
        </w:rPr>
        <w:t>Literatura</w:t>
      </w:r>
      <w:r w:rsidRPr="00E57851">
        <w:rPr>
          <w:noProof/>
        </w:rPr>
        <w:tab/>
      </w:r>
      <w:r w:rsidRPr="00E57851">
        <w:rPr>
          <w:noProof/>
        </w:rPr>
        <w:fldChar w:fldCharType="begin"/>
      </w:r>
      <w:r w:rsidRPr="00E57851">
        <w:rPr>
          <w:noProof/>
        </w:rPr>
        <w:instrText xml:space="preserve"> PAGEREF _Toc188995548 \h </w:instrText>
      </w:r>
      <w:r w:rsidRPr="00E57851">
        <w:rPr>
          <w:noProof/>
        </w:rPr>
      </w:r>
      <w:r w:rsidRPr="00E57851">
        <w:rPr>
          <w:noProof/>
        </w:rPr>
        <w:fldChar w:fldCharType="separate"/>
      </w:r>
      <w:r w:rsidRPr="00E57851">
        <w:rPr>
          <w:noProof/>
        </w:rPr>
        <w:t>6</w:t>
      </w:r>
      <w:r w:rsidRPr="00E57851">
        <w:rPr>
          <w:noProof/>
        </w:rPr>
        <w:fldChar w:fldCharType="end"/>
      </w:r>
    </w:p>
    <w:p w14:paraId="588FD8A8" w14:textId="666B13CA" w:rsidR="003671F2" w:rsidRPr="003671F2" w:rsidRDefault="00BB0DA6" w:rsidP="003671F2">
      <w:pPr>
        <w:pStyle w:val="Title"/>
        <w:rPr>
          <w:lang w:val="hr-HR"/>
        </w:rPr>
      </w:pPr>
      <w:r w:rsidRPr="00E57851">
        <w:rPr>
          <w:rFonts w:ascii="Times New Roman" w:hAnsi="Times New Roman"/>
          <w:sz w:val="20"/>
          <w:lang w:val="hr-HR"/>
        </w:rPr>
        <w:fldChar w:fldCharType="end"/>
      </w:r>
      <w:r w:rsidRPr="006D00C5">
        <w:rPr>
          <w:lang w:val="hr-HR"/>
        </w:rPr>
        <w:br w:type="page"/>
      </w:r>
      <w:r w:rsidR="00620B2D">
        <w:rPr>
          <w:lang w:val="hr-HR"/>
        </w:rPr>
        <w:lastRenderedPageBreak/>
        <w:t>Tehnička dokumentacija</w:t>
      </w:r>
    </w:p>
    <w:p w14:paraId="55D87CEB" w14:textId="04386535" w:rsidR="00BB0DA6" w:rsidRDefault="00020DFB" w:rsidP="00020DFB">
      <w:pPr>
        <w:pStyle w:val="Heading1"/>
        <w:numPr>
          <w:ilvl w:val="0"/>
          <w:numId w:val="0"/>
        </w:numPr>
        <w:rPr>
          <w:lang w:val="hr-HR"/>
        </w:rPr>
      </w:pPr>
      <w:bookmarkStart w:id="0" w:name="_Toc188995542"/>
      <w:r w:rsidRPr="00020DFB">
        <w:rPr>
          <w:b w:val="0"/>
          <w:lang w:val="hr-HR"/>
        </w:rPr>
        <w:t>1.</w:t>
      </w:r>
      <w:r>
        <w:rPr>
          <w:lang w:val="hr-HR"/>
        </w:rPr>
        <w:t xml:space="preserve"> </w:t>
      </w:r>
      <w:r w:rsidR="00620B2D" w:rsidRPr="00620B2D">
        <w:rPr>
          <w:lang w:val="hr-HR"/>
        </w:rPr>
        <w:t>Opis razvijenog proizvoda</w:t>
      </w:r>
      <w:bookmarkEnd w:id="0"/>
    </w:p>
    <w:p w14:paraId="60BB0310" w14:textId="77777777" w:rsidR="00BA44E6" w:rsidRPr="00BA44E6" w:rsidRDefault="00BA44E6" w:rsidP="00BA44E6">
      <w:pPr>
        <w:rPr>
          <w:lang w:val="hr-HR"/>
        </w:rPr>
      </w:pPr>
    </w:p>
    <w:p w14:paraId="6B8B9D51" w14:textId="77777777" w:rsidR="00BA44E6" w:rsidRPr="00284D02" w:rsidRDefault="00BA44E6" w:rsidP="00BA44E6">
      <w:pPr>
        <w:pStyle w:val="whitespace-pre-wrap"/>
        <w:rPr>
          <w:sz w:val="20"/>
          <w:szCs w:val="20"/>
        </w:rPr>
      </w:pPr>
      <w:r w:rsidRPr="00284D02">
        <w:rPr>
          <w:sz w:val="20"/>
          <w:szCs w:val="20"/>
        </w:rPr>
        <w:t>Sustav za upravljanje terminima u stvarnom vremenu je web aplikacija dizajnirana za demonstraciju integracije modernih web tehnologija za učinkovito upravljanje terminima i obavijestima u stvarnom vremenu. Sustav rješava potrebu za interaktivnom platformom koja omogućuje brzu i učinkovitu organizaciju termina uz istovremeno informiranje korisnika o promjenama u stvarnom vremenu.</w:t>
      </w:r>
    </w:p>
    <w:p w14:paraId="661F0CB5" w14:textId="77777777" w:rsidR="00BA44E6" w:rsidRPr="00284D02" w:rsidRDefault="00BA44E6" w:rsidP="00BA44E6">
      <w:pPr>
        <w:pStyle w:val="whitespace-pre-wrap"/>
        <w:rPr>
          <w:sz w:val="20"/>
          <w:szCs w:val="20"/>
        </w:rPr>
      </w:pPr>
      <w:r w:rsidRPr="00284D02">
        <w:rPr>
          <w:sz w:val="20"/>
          <w:szCs w:val="20"/>
        </w:rPr>
        <w:t>Aplikacija služi kao dokaz koncepta, demonstrirajući implementaciju ključnih funkcionalnosti kao što su:</w:t>
      </w:r>
    </w:p>
    <w:p w14:paraId="50376554" w14:textId="77777777" w:rsidR="00BA44E6" w:rsidRPr="00284D02" w:rsidRDefault="00BA44E6" w:rsidP="00BA44E6">
      <w:pPr>
        <w:pStyle w:val="whitespace-normal"/>
        <w:numPr>
          <w:ilvl w:val="0"/>
          <w:numId w:val="8"/>
        </w:numPr>
        <w:rPr>
          <w:sz w:val="20"/>
          <w:szCs w:val="20"/>
        </w:rPr>
      </w:pPr>
      <w:r w:rsidRPr="00284D02">
        <w:rPr>
          <w:sz w:val="20"/>
          <w:szCs w:val="20"/>
        </w:rPr>
        <w:t>Registracija i autentifikacija korisnika putem Auth0</w:t>
      </w:r>
    </w:p>
    <w:p w14:paraId="78371EBB" w14:textId="77777777" w:rsidR="00BA44E6" w:rsidRPr="00284D02" w:rsidRDefault="00BA44E6" w:rsidP="00BA44E6">
      <w:pPr>
        <w:pStyle w:val="whitespace-normal"/>
        <w:numPr>
          <w:ilvl w:val="0"/>
          <w:numId w:val="8"/>
        </w:numPr>
        <w:rPr>
          <w:sz w:val="20"/>
          <w:szCs w:val="20"/>
        </w:rPr>
      </w:pPr>
      <w:r w:rsidRPr="00284D02">
        <w:rPr>
          <w:sz w:val="20"/>
          <w:szCs w:val="20"/>
        </w:rPr>
        <w:t>CRUD operacije za upravljanje terminima</w:t>
      </w:r>
    </w:p>
    <w:p w14:paraId="0302723B" w14:textId="77777777" w:rsidR="00BA44E6" w:rsidRPr="00284D02" w:rsidRDefault="00BA44E6" w:rsidP="00BA44E6">
      <w:pPr>
        <w:pStyle w:val="whitespace-normal"/>
        <w:numPr>
          <w:ilvl w:val="0"/>
          <w:numId w:val="8"/>
        </w:numPr>
        <w:rPr>
          <w:sz w:val="20"/>
          <w:szCs w:val="20"/>
        </w:rPr>
      </w:pPr>
      <w:r w:rsidRPr="00284D02">
        <w:rPr>
          <w:sz w:val="20"/>
          <w:szCs w:val="20"/>
        </w:rPr>
        <w:t>E-mail obavijesti putem Firebase-a</w:t>
      </w:r>
    </w:p>
    <w:p w14:paraId="5AEDFED7" w14:textId="77777777" w:rsidR="00BA44E6" w:rsidRDefault="00BA44E6" w:rsidP="00BA44E6">
      <w:pPr>
        <w:pStyle w:val="whitespace-normal"/>
        <w:numPr>
          <w:ilvl w:val="0"/>
          <w:numId w:val="8"/>
        </w:numPr>
        <w:rPr>
          <w:sz w:val="20"/>
          <w:szCs w:val="20"/>
        </w:rPr>
      </w:pPr>
      <w:r w:rsidRPr="00284D02">
        <w:rPr>
          <w:sz w:val="20"/>
          <w:szCs w:val="20"/>
        </w:rPr>
        <w:t>Responzivno korisničko sučelje</w:t>
      </w:r>
    </w:p>
    <w:p w14:paraId="682F4D87" w14:textId="77777777" w:rsidR="00A921BB" w:rsidRPr="00284D02" w:rsidRDefault="00A921BB" w:rsidP="00A921BB">
      <w:pPr>
        <w:pStyle w:val="whitespace-normal"/>
        <w:ind w:left="720"/>
        <w:rPr>
          <w:sz w:val="20"/>
          <w:szCs w:val="20"/>
        </w:rPr>
      </w:pPr>
    </w:p>
    <w:p w14:paraId="7756559E" w14:textId="77777777" w:rsidR="00BA44E6" w:rsidRPr="00284D02" w:rsidRDefault="00BA44E6" w:rsidP="00BA44E6">
      <w:pPr>
        <w:pStyle w:val="whitespace-pre-wrap"/>
        <w:rPr>
          <w:sz w:val="20"/>
          <w:szCs w:val="20"/>
        </w:rPr>
      </w:pPr>
      <w:r w:rsidRPr="00284D02">
        <w:rPr>
          <w:sz w:val="20"/>
          <w:szCs w:val="20"/>
        </w:rPr>
        <w:t>Sustav je izgrađen koristeći moderan tehnološki stack koji uključuje:</w:t>
      </w:r>
    </w:p>
    <w:p w14:paraId="461F9498" w14:textId="73A1ABCA" w:rsidR="00BA44E6" w:rsidRPr="00284D02" w:rsidRDefault="00BA44E6" w:rsidP="00BA44E6">
      <w:pPr>
        <w:pStyle w:val="whitespace-normal"/>
        <w:numPr>
          <w:ilvl w:val="0"/>
          <w:numId w:val="9"/>
        </w:numPr>
        <w:rPr>
          <w:sz w:val="20"/>
          <w:szCs w:val="20"/>
        </w:rPr>
      </w:pPr>
      <w:r w:rsidRPr="00284D02">
        <w:rPr>
          <w:sz w:val="20"/>
          <w:szCs w:val="20"/>
        </w:rPr>
        <w:t xml:space="preserve">Frontend: React s </w:t>
      </w:r>
      <w:r w:rsidR="00A921BB">
        <w:rPr>
          <w:sz w:val="20"/>
          <w:szCs w:val="20"/>
        </w:rPr>
        <w:t>MUI komponentama</w:t>
      </w:r>
    </w:p>
    <w:p w14:paraId="44947159" w14:textId="77777777" w:rsidR="00BA44E6" w:rsidRPr="00284D02" w:rsidRDefault="00BA44E6" w:rsidP="00BA44E6">
      <w:pPr>
        <w:pStyle w:val="whitespace-normal"/>
        <w:numPr>
          <w:ilvl w:val="0"/>
          <w:numId w:val="9"/>
        </w:numPr>
        <w:rPr>
          <w:sz w:val="20"/>
          <w:szCs w:val="20"/>
        </w:rPr>
      </w:pPr>
      <w:r w:rsidRPr="00284D02">
        <w:rPr>
          <w:sz w:val="20"/>
          <w:szCs w:val="20"/>
        </w:rPr>
        <w:t>Backend: Spring Boot</w:t>
      </w:r>
    </w:p>
    <w:p w14:paraId="0DCD2CEA" w14:textId="04D0ACB9" w:rsidR="00BA44E6" w:rsidRPr="00284D02" w:rsidRDefault="00BA44E6" w:rsidP="00BA44E6">
      <w:pPr>
        <w:pStyle w:val="whitespace-normal"/>
        <w:numPr>
          <w:ilvl w:val="0"/>
          <w:numId w:val="9"/>
        </w:numPr>
        <w:rPr>
          <w:sz w:val="20"/>
          <w:szCs w:val="20"/>
        </w:rPr>
      </w:pPr>
      <w:r w:rsidRPr="00284D02">
        <w:rPr>
          <w:sz w:val="20"/>
          <w:szCs w:val="20"/>
        </w:rPr>
        <w:t>Baz</w:t>
      </w:r>
      <w:r w:rsidR="00F66631">
        <w:rPr>
          <w:sz w:val="20"/>
          <w:szCs w:val="20"/>
        </w:rPr>
        <w:t>a</w:t>
      </w:r>
      <w:r w:rsidRPr="00284D02">
        <w:rPr>
          <w:sz w:val="20"/>
          <w:szCs w:val="20"/>
        </w:rPr>
        <w:t xml:space="preserve"> podataka: MongoDB </w:t>
      </w:r>
    </w:p>
    <w:p w14:paraId="1340CEB9" w14:textId="77777777" w:rsidR="00BA44E6" w:rsidRPr="00284D02" w:rsidRDefault="00BA44E6" w:rsidP="00BA44E6">
      <w:pPr>
        <w:pStyle w:val="whitespace-normal"/>
        <w:numPr>
          <w:ilvl w:val="0"/>
          <w:numId w:val="9"/>
        </w:numPr>
        <w:rPr>
          <w:sz w:val="20"/>
          <w:szCs w:val="20"/>
        </w:rPr>
      </w:pPr>
      <w:r w:rsidRPr="00284D02">
        <w:rPr>
          <w:sz w:val="20"/>
          <w:szCs w:val="20"/>
        </w:rPr>
        <w:t>Autentifikacija: Auth0</w:t>
      </w:r>
    </w:p>
    <w:p w14:paraId="110E71CC" w14:textId="1C8D4D2A" w:rsidR="00020DFB" w:rsidRDefault="00BA44E6" w:rsidP="00020DFB">
      <w:pPr>
        <w:pStyle w:val="whitespace-normal"/>
        <w:numPr>
          <w:ilvl w:val="0"/>
          <w:numId w:val="9"/>
        </w:numPr>
        <w:rPr>
          <w:sz w:val="20"/>
          <w:szCs w:val="20"/>
        </w:rPr>
      </w:pPr>
      <w:r w:rsidRPr="00284D02">
        <w:rPr>
          <w:sz w:val="20"/>
          <w:szCs w:val="20"/>
        </w:rPr>
        <w:t>Servis za obavijesti: Firebase</w:t>
      </w:r>
    </w:p>
    <w:p w14:paraId="7F642EA7" w14:textId="27C34868" w:rsidR="00A921BB" w:rsidRDefault="00A921BB" w:rsidP="00020DFB">
      <w:pPr>
        <w:pStyle w:val="whitespace-normal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Kontejnerizacija: Docker</w:t>
      </w:r>
    </w:p>
    <w:p w14:paraId="47B6B438" w14:textId="5A74285E" w:rsidR="00A921BB" w:rsidRPr="00284D02" w:rsidRDefault="00A921BB" w:rsidP="00020DFB">
      <w:pPr>
        <w:pStyle w:val="whitespace-normal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Deployment: Render</w:t>
      </w:r>
    </w:p>
    <w:p w14:paraId="34E235CA" w14:textId="77777777" w:rsidR="00020DFB" w:rsidRDefault="00620B2D" w:rsidP="00020DFB">
      <w:pPr>
        <w:pStyle w:val="Heading1"/>
        <w:numPr>
          <w:ilvl w:val="0"/>
          <w:numId w:val="23"/>
        </w:numPr>
        <w:rPr>
          <w:lang w:val="hr-HR"/>
        </w:rPr>
      </w:pPr>
      <w:r w:rsidRPr="00284D02">
        <w:rPr>
          <w:sz w:val="20"/>
          <w:lang w:val="hr-HR"/>
        </w:rPr>
        <w:br w:type="page"/>
      </w:r>
      <w:bookmarkStart w:id="1" w:name="_Toc188995543"/>
      <w:r w:rsidRPr="00620B2D">
        <w:rPr>
          <w:lang w:val="hr-HR"/>
        </w:rPr>
        <w:lastRenderedPageBreak/>
        <w:t>Tehničke značajke</w:t>
      </w:r>
      <w:bookmarkEnd w:id="1"/>
    </w:p>
    <w:p w14:paraId="73630E98" w14:textId="77777777" w:rsidR="00A26A1C" w:rsidRDefault="00A26A1C" w:rsidP="00A26A1C">
      <w:pPr>
        <w:pStyle w:val="whitespace-pre-wrap"/>
        <w:rPr>
          <w:rFonts w:ascii="Arial" w:hAnsi="Arial" w:cs="Arial"/>
          <w:sz w:val="22"/>
          <w:szCs w:val="22"/>
        </w:rPr>
      </w:pPr>
    </w:p>
    <w:p w14:paraId="386CDC0F" w14:textId="2A9B947B" w:rsidR="00020DFB" w:rsidRPr="00284D02" w:rsidRDefault="00284D02" w:rsidP="00A26A1C">
      <w:pPr>
        <w:pStyle w:val="whitespace-pre-wrap"/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284D02">
        <w:rPr>
          <w:rFonts w:ascii="Arial" w:hAnsi="Arial" w:cs="Arial"/>
          <w:sz w:val="22"/>
          <w:szCs w:val="22"/>
        </w:rPr>
        <w:t>Arhitektura sustava</w:t>
      </w:r>
    </w:p>
    <w:p w14:paraId="61AE02BC" w14:textId="15AD679E" w:rsidR="00020DFB" w:rsidRPr="00284D02" w:rsidRDefault="00BA44E6" w:rsidP="00020DFB">
      <w:pPr>
        <w:pStyle w:val="whitespace-pre-wrap"/>
        <w:rPr>
          <w:sz w:val="20"/>
          <w:szCs w:val="20"/>
        </w:rPr>
      </w:pPr>
      <w:r w:rsidRPr="00284D02">
        <w:rPr>
          <w:sz w:val="20"/>
          <w:szCs w:val="20"/>
        </w:rPr>
        <w:t>Aplikacija prati mikroservisnu arhitekturu sa sljedećim ključnim komponentama:</w:t>
      </w:r>
    </w:p>
    <w:p w14:paraId="703CE9B9" w14:textId="7B31AFBE" w:rsidR="00BA44E6" w:rsidRDefault="00BA44E6" w:rsidP="00284D02">
      <w:pPr>
        <w:pStyle w:val="whitespace-pre-wrap"/>
        <w:numPr>
          <w:ilvl w:val="0"/>
          <w:numId w:val="24"/>
        </w:numPr>
        <w:rPr>
          <w:sz w:val="20"/>
          <w:szCs w:val="20"/>
        </w:rPr>
      </w:pPr>
      <w:r w:rsidRPr="00284D02">
        <w:rPr>
          <w:sz w:val="20"/>
          <w:szCs w:val="20"/>
        </w:rPr>
        <w:t>Frontend sloj</w:t>
      </w:r>
      <w:r w:rsidR="00284D02">
        <w:rPr>
          <w:sz w:val="20"/>
          <w:szCs w:val="20"/>
        </w:rPr>
        <w:t>:</w:t>
      </w:r>
    </w:p>
    <w:p w14:paraId="13E39D91" w14:textId="77777777" w:rsidR="00A26A1C" w:rsidRPr="00284D02" w:rsidRDefault="00A26A1C" w:rsidP="00A26A1C">
      <w:pPr>
        <w:pStyle w:val="whitespace-normal"/>
        <w:numPr>
          <w:ilvl w:val="1"/>
          <w:numId w:val="24"/>
        </w:numPr>
        <w:rPr>
          <w:sz w:val="20"/>
          <w:szCs w:val="20"/>
        </w:rPr>
      </w:pPr>
      <w:r w:rsidRPr="00284D02">
        <w:rPr>
          <w:sz w:val="20"/>
          <w:szCs w:val="20"/>
        </w:rPr>
        <w:t>Single-page aplikacija bazirana na React-u</w:t>
      </w:r>
    </w:p>
    <w:p w14:paraId="1E207030" w14:textId="77777777" w:rsidR="00A26A1C" w:rsidRPr="00284D02" w:rsidRDefault="00A26A1C" w:rsidP="00A26A1C">
      <w:pPr>
        <w:pStyle w:val="whitespace-normal"/>
        <w:numPr>
          <w:ilvl w:val="1"/>
          <w:numId w:val="24"/>
        </w:numPr>
        <w:rPr>
          <w:sz w:val="20"/>
          <w:szCs w:val="20"/>
        </w:rPr>
      </w:pPr>
      <w:r w:rsidRPr="00284D02">
        <w:rPr>
          <w:sz w:val="20"/>
          <w:szCs w:val="20"/>
        </w:rPr>
        <w:t>Tailwind CSS za responzivni dizajn</w:t>
      </w:r>
    </w:p>
    <w:p w14:paraId="0ECE6DAB" w14:textId="77777777" w:rsidR="00A26A1C" w:rsidRPr="00284D02" w:rsidRDefault="00A26A1C" w:rsidP="00A26A1C">
      <w:pPr>
        <w:pStyle w:val="whitespace-normal"/>
        <w:numPr>
          <w:ilvl w:val="1"/>
          <w:numId w:val="24"/>
        </w:numPr>
        <w:rPr>
          <w:sz w:val="20"/>
          <w:szCs w:val="20"/>
        </w:rPr>
      </w:pPr>
      <w:r w:rsidRPr="00284D02">
        <w:rPr>
          <w:sz w:val="20"/>
          <w:szCs w:val="20"/>
        </w:rPr>
        <w:t>Auth0 integracija za autentifikaciju korisnika</w:t>
      </w:r>
    </w:p>
    <w:p w14:paraId="6D64D42A" w14:textId="563309E3" w:rsidR="00A26A1C" w:rsidRDefault="00A26A1C" w:rsidP="00284D02">
      <w:pPr>
        <w:pStyle w:val="whitespace-pre-wrap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Backend sloj:</w:t>
      </w:r>
    </w:p>
    <w:p w14:paraId="6243233D" w14:textId="258FF227" w:rsidR="00A26A1C" w:rsidRPr="00F95417" w:rsidRDefault="00A26A1C" w:rsidP="00F95417">
      <w:pPr>
        <w:pStyle w:val="whitespace-normal"/>
        <w:numPr>
          <w:ilvl w:val="1"/>
          <w:numId w:val="24"/>
        </w:numPr>
        <w:rPr>
          <w:sz w:val="20"/>
          <w:szCs w:val="20"/>
        </w:rPr>
      </w:pPr>
      <w:r w:rsidRPr="00284D02">
        <w:rPr>
          <w:sz w:val="20"/>
          <w:szCs w:val="20"/>
        </w:rPr>
        <w:t>Spring Boot REST API</w:t>
      </w:r>
    </w:p>
    <w:p w14:paraId="0FB7B72F" w14:textId="4D28A7DE" w:rsidR="00A26A1C" w:rsidRPr="00A26A1C" w:rsidRDefault="00A26A1C" w:rsidP="00A26A1C">
      <w:pPr>
        <w:pStyle w:val="whitespace-normal"/>
        <w:numPr>
          <w:ilvl w:val="1"/>
          <w:numId w:val="24"/>
        </w:numPr>
        <w:rPr>
          <w:sz w:val="20"/>
          <w:szCs w:val="20"/>
        </w:rPr>
      </w:pPr>
      <w:r w:rsidRPr="00284D02">
        <w:rPr>
          <w:sz w:val="20"/>
          <w:szCs w:val="20"/>
        </w:rPr>
        <w:t>JWT-bazirana autentifikacija</w:t>
      </w:r>
    </w:p>
    <w:p w14:paraId="4D53BB22" w14:textId="0A422219" w:rsidR="00A26A1C" w:rsidRDefault="00A26A1C" w:rsidP="00284D02">
      <w:pPr>
        <w:pStyle w:val="whitespace-pre-wrap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Podatkovni sloj:</w:t>
      </w:r>
    </w:p>
    <w:p w14:paraId="727D59C8" w14:textId="77777777" w:rsidR="00A26A1C" w:rsidRPr="00A26A1C" w:rsidRDefault="00A26A1C" w:rsidP="00A26A1C">
      <w:pPr>
        <w:pStyle w:val="whitespace-normal"/>
        <w:numPr>
          <w:ilvl w:val="1"/>
          <w:numId w:val="24"/>
        </w:numPr>
        <w:rPr>
          <w:sz w:val="20"/>
          <w:szCs w:val="20"/>
        </w:rPr>
      </w:pPr>
      <w:r w:rsidRPr="00A26A1C">
        <w:rPr>
          <w:sz w:val="20"/>
          <w:szCs w:val="20"/>
        </w:rPr>
        <w:t>MongoDB za trajnu pohranu podataka</w:t>
      </w:r>
    </w:p>
    <w:p w14:paraId="5EC7FFFB" w14:textId="77777777" w:rsidR="00A26A1C" w:rsidRDefault="00A26A1C" w:rsidP="00A26A1C">
      <w:pPr>
        <w:pStyle w:val="whitespace-normal"/>
        <w:numPr>
          <w:ilvl w:val="1"/>
          <w:numId w:val="24"/>
        </w:numPr>
        <w:rPr>
          <w:sz w:val="20"/>
          <w:szCs w:val="20"/>
        </w:rPr>
      </w:pPr>
      <w:r w:rsidRPr="00284D02">
        <w:rPr>
          <w:sz w:val="20"/>
          <w:szCs w:val="20"/>
        </w:rPr>
        <w:t>Model podataka koji podržava korisničke profile i termine</w:t>
      </w:r>
    </w:p>
    <w:p w14:paraId="2001BA99" w14:textId="77777777" w:rsidR="00A26A1C" w:rsidRDefault="00A26A1C" w:rsidP="00A26A1C">
      <w:pPr>
        <w:pStyle w:val="whitespace-normal"/>
        <w:ind w:left="1440"/>
        <w:rPr>
          <w:sz w:val="20"/>
          <w:szCs w:val="20"/>
        </w:rPr>
      </w:pPr>
    </w:p>
    <w:p w14:paraId="3E645CB2" w14:textId="229280F5" w:rsidR="00BA44E6" w:rsidRPr="00A26A1C" w:rsidRDefault="00A26A1C" w:rsidP="00A26A1C">
      <w:pPr>
        <w:pStyle w:val="whitespace-normal"/>
        <w:numPr>
          <w:ilvl w:val="1"/>
          <w:numId w:val="23"/>
        </w:numPr>
        <w:rPr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BA44E6" w:rsidRPr="00A26A1C">
        <w:rPr>
          <w:rFonts w:ascii="Arial" w:hAnsi="Arial" w:cs="Arial"/>
          <w:sz w:val="22"/>
          <w:szCs w:val="22"/>
        </w:rPr>
        <w:t>Sigurnosne značajke</w:t>
      </w:r>
    </w:p>
    <w:p w14:paraId="2B44DB47" w14:textId="77777777" w:rsidR="00BA44E6" w:rsidRPr="00A26A1C" w:rsidRDefault="00BA44E6" w:rsidP="00BA44E6">
      <w:pPr>
        <w:pStyle w:val="whitespace-normal"/>
        <w:numPr>
          <w:ilvl w:val="0"/>
          <w:numId w:val="13"/>
        </w:numPr>
        <w:rPr>
          <w:sz w:val="20"/>
          <w:szCs w:val="20"/>
        </w:rPr>
      </w:pPr>
      <w:r w:rsidRPr="00A26A1C">
        <w:rPr>
          <w:sz w:val="20"/>
          <w:szCs w:val="20"/>
        </w:rPr>
        <w:t>JWT-bazirana autentifikacija</w:t>
      </w:r>
    </w:p>
    <w:p w14:paraId="0B9CF8A1" w14:textId="77777777" w:rsidR="00BA44E6" w:rsidRPr="00A26A1C" w:rsidRDefault="00BA44E6" w:rsidP="00BA44E6">
      <w:pPr>
        <w:pStyle w:val="whitespace-normal"/>
        <w:numPr>
          <w:ilvl w:val="0"/>
          <w:numId w:val="13"/>
        </w:numPr>
        <w:rPr>
          <w:sz w:val="20"/>
          <w:szCs w:val="20"/>
        </w:rPr>
      </w:pPr>
      <w:r w:rsidRPr="00A26A1C">
        <w:rPr>
          <w:sz w:val="20"/>
          <w:szCs w:val="20"/>
        </w:rPr>
        <w:t>Auth0 integracija za sigurno upravljanje korisnicima</w:t>
      </w:r>
    </w:p>
    <w:p w14:paraId="1FFAF70E" w14:textId="77777777" w:rsidR="00BA44E6" w:rsidRPr="00A26A1C" w:rsidRDefault="00BA44E6" w:rsidP="00BA44E6">
      <w:pPr>
        <w:pStyle w:val="whitespace-normal"/>
        <w:numPr>
          <w:ilvl w:val="0"/>
          <w:numId w:val="13"/>
        </w:numPr>
        <w:rPr>
          <w:sz w:val="20"/>
          <w:szCs w:val="20"/>
        </w:rPr>
      </w:pPr>
      <w:r w:rsidRPr="00A26A1C">
        <w:rPr>
          <w:sz w:val="20"/>
          <w:szCs w:val="20"/>
        </w:rPr>
        <w:t>Kriptirani komunikacijski kanali</w:t>
      </w:r>
    </w:p>
    <w:p w14:paraId="1FBD0A43" w14:textId="6A2D7A70" w:rsidR="00A55A74" w:rsidRDefault="00A55A74" w:rsidP="00C12352">
      <w:pPr>
        <w:pStyle w:val="Heading1"/>
        <w:numPr>
          <w:ilvl w:val="0"/>
          <w:numId w:val="23"/>
        </w:numPr>
        <w:rPr>
          <w:lang w:val="hr-HR"/>
        </w:rPr>
      </w:pPr>
      <w:r w:rsidRPr="00BA44E6">
        <w:rPr>
          <w:lang w:val="hr-HR"/>
        </w:rPr>
        <w:br w:type="page"/>
      </w:r>
      <w:bookmarkStart w:id="2" w:name="_Toc188995544"/>
      <w:r w:rsidR="00620B2D" w:rsidRPr="00620B2D">
        <w:rPr>
          <w:lang w:val="hr-HR"/>
        </w:rPr>
        <w:lastRenderedPageBreak/>
        <w:t>Upute za korištenje</w:t>
      </w:r>
      <w:bookmarkEnd w:id="2"/>
    </w:p>
    <w:p w14:paraId="30C7023B" w14:textId="4DE879B6" w:rsidR="00BA44E6" w:rsidRPr="00C12352" w:rsidRDefault="00BA44E6" w:rsidP="00C12352">
      <w:pPr>
        <w:pStyle w:val="Heading3"/>
        <w:numPr>
          <w:ilvl w:val="1"/>
          <w:numId w:val="23"/>
        </w:numPr>
        <w:rPr>
          <w:i w:val="0"/>
          <w:iCs/>
          <w:sz w:val="22"/>
          <w:szCs w:val="22"/>
          <w:lang w:val="en-HR" w:eastAsia="en-GB"/>
        </w:rPr>
      </w:pPr>
      <w:bookmarkStart w:id="3" w:name="_Toc188995545"/>
      <w:proofErr w:type="spellStart"/>
      <w:r w:rsidRPr="00C12352">
        <w:rPr>
          <w:i w:val="0"/>
          <w:iCs/>
          <w:sz w:val="22"/>
          <w:szCs w:val="22"/>
        </w:rPr>
        <w:t>Registracija</w:t>
      </w:r>
      <w:proofErr w:type="spellEnd"/>
      <w:r w:rsidRPr="00C12352">
        <w:rPr>
          <w:i w:val="0"/>
          <w:iCs/>
          <w:sz w:val="22"/>
          <w:szCs w:val="22"/>
        </w:rPr>
        <w:t xml:space="preserve"> </w:t>
      </w:r>
      <w:proofErr w:type="spellStart"/>
      <w:r w:rsidRPr="00C12352">
        <w:rPr>
          <w:i w:val="0"/>
          <w:iCs/>
          <w:sz w:val="22"/>
          <w:szCs w:val="22"/>
        </w:rPr>
        <w:t>i</w:t>
      </w:r>
      <w:proofErr w:type="spellEnd"/>
      <w:r w:rsidRPr="00C12352">
        <w:rPr>
          <w:i w:val="0"/>
          <w:iCs/>
          <w:sz w:val="22"/>
          <w:szCs w:val="22"/>
        </w:rPr>
        <w:t xml:space="preserve"> </w:t>
      </w:r>
      <w:proofErr w:type="spellStart"/>
      <w:r w:rsidRPr="00C12352">
        <w:rPr>
          <w:i w:val="0"/>
          <w:iCs/>
          <w:sz w:val="22"/>
          <w:szCs w:val="22"/>
        </w:rPr>
        <w:t>prijava</w:t>
      </w:r>
      <w:proofErr w:type="spellEnd"/>
      <w:r w:rsidRPr="00C12352">
        <w:rPr>
          <w:i w:val="0"/>
          <w:iCs/>
          <w:sz w:val="22"/>
          <w:szCs w:val="22"/>
        </w:rPr>
        <w:t xml:space="preserve"> </w:t>
      </w:r>
      <w:proofErr w:type="spellStart"/>
      <w:r w:rsidRPr="00C12352">
        <w:rPr>
          <w:i w:val="0"/>
          <w:iCs/>
          <w:sz w:val="22"/>
          <w:szCs w:val="22"/>
        </w:rPr>
        <w:t>korisnika</w:t>
      </w:r>
      <w:bookmarkEnd w:id="3"/>
      <w:proofErr w:type="spellEnd"/>
    </w:p>
    <w:p w14:paraId="5DAD504C" w14:textId="77777777" w:rsidR="00BA44E6" w:rsidRPr="00C12352" w:rsidRDefault="00BA44E6" w:rsidP="00BA44E6">
      <w:pPr>
        <w:pStyle w:val="whitespace-normal"/>
        <w:numPr>
          <w:ilvl w:val="0"/>
          <w:numId w:val="15"/>
        </w:numPr>
        <w:rPr>
          <w:sz w:val="20"/>
          <w:szCs w:val="20"/>
        </w:rPr>
      </w:pPr>
      <w:r w:rsidRPr="00C12352">
        <w:rPr>
          <w:sz w:val="20"/>
          <w:szCs w:val="20"/>
        </w:rPr>
        <w:t>Navigirajte do početne stranice aplikacije</w:t>
      </w:r>
    </w:p>
    <w:p w14:paraId="5CEE5CA8" w14:textId="77777777" w:rsidR="00BA44E6" w:rsidRPr="00C12352" w:rsidRDefault="00BA44E6" w:rsidP="00BA44E6">
      <w:pPr>
        <w:pStyle w:val="whitespace-normal"/>
        <w:numPr>
          <w:ilvl w:val="0"/>
          <w:numId w:val="15"/>
        </w:numPr>
        <w:rPr>
          <w:sz w:val="20"/>
          <w:szCs w:val="20"/>
        </w:rPr>
      </w:pPr>
      <w:r w:rsidRPr="00C12352">
        <w:rPr>
          <w:sz w:val="20"/>
          <w:szCs w:val="20"/>
        </w:rPr>
        <w:t>Kliknite "Registracija" za kreiranje novog računa</w:t>
      </w:r>
    </w:p>
    <w:p w14:paraId="3F658C32" w14:textId="77777777" w:rsidR="00BA44E6" w:rsidRPr="00C12352" w:rsidRDefault="00BA44E6" w:rsidP="00BA44E6">
      <w:pPr>
        <w:pStyle w:val="whitespace-normal"/>
        <w:numPr>
          <w:ilvl w:val="0"/>
          <w:numId w:val="15"/>
        </w:numPr>
        <w:rPr>
          <w:sz w:val="20"/>
          <w:szCs w:val="20"/>
        </w:rPr>
      </w:pPr>
      <w:r w:rsidRPr="00C12352">
        <w:rPr>
          <w:sz w:val="20"/>
          <w:szCs w:val="20"/>
        </w:rPr>
        <w:t>Dovršite registraciju putem Auth0 sučelja</w:t>
      </w:r>
    </w:p>
    <w:p w14:paraId="35C03AF9" w14:textId="77777777" w:rsidR="00BA44E6" w:rsidRPr="00C12352" w:rsidRDefault="00BA44E6" w:rsidP="00BA44E6">
      <w:pPr>
        <w:pStyle w:val="whitespace-normal"/>
        <w:numPr>
          <w:ilvl w:val="0"/>
          <w:numId w:val="15"/>
        </w:numPr>
        <w:rPr>
          <w:sz w:val="20"/>
          <w:szCs w:val="20"/>
        </w:rPr>
      </w:pPr>
      <w:r w:rsidRPr="00C12352">
        <w:rPr>
          <w:sz w:val="20"/>
          <w:szCs w:val="20"/>
        </w:rPr>
        <w:t>Prijavite se koristeći registrirane podatke</w:t>
      </w:r>
    </w:p>
    <w:p w14:paraId="2AA33002" w14:textId="6B7A5842" w:rsidR="00BA44E6" w:rsidRPr="00C12352" w:rsidRDefault="00BA44E6" w:rsidP="00C12352">
      <w:pPr>
        <w:pStyle w:val="Heading3"/>
        <w:numPr>
          <w:ilvl w:val="1"/>
          <w:numId w:val="23"/>
        </w:numPr>
        <w:rPr>
          <w:i w:val="0"/>
          <w:iCs/>
          <w:sz w:val="22"/>
          <w:szCs w:val="22"/>
        </w:rPr>
      </w:pPr>
      <w:bookmarkStart w:id="4" w:name="_Toc188995546"/>
      <w:proofErr w:type="spellStart"/>
      <w:r w:rsidRPr="00C12352">
        <w:rPr>
          <w:i w:val="0"/>
          <w:iCs/>
          <w:sz w:val="22"/>
          <w:szCs w:val="22"/>
        </w:rPr>
        <w:t>Upravljanje</w:t>
      </w:r>
      <w:proofErr w:type="spellEnd"/>
      <w:r w:rsidRPr="00C12352">
        <w:rPr>
          <w:i w:val="0"/>
          <w:iCs/>
          <w:sz w:val="22"/>
          <w:szCs w:val="22"/>
        </w:rPr>
        <w:t xml:space="preserve"> </w:t>
      </w:r>
      <w:proofErr w:type="spellStart"/>
      <w:r w:rsidRPr="00C12352">
        <w:rPr>
          <w:i w:val="0"/>
          <w:iCs/>
          <w:sz w:val="22"/>
          <w:szCs w:val="22"/>
        </w:rPr>
        <w:t>terminima</w:t>
      </w:r>
      <w:bookmarkEnd w:id="4"/>
      <w:proofErr w:type="spellEnd"/>
    </w:p>
    <w:p w14:paraId="5175967D" w14:textId="77777777" w:rsidR="00BA44E6" w:rsidRPr="00C12352" w:rsidRDefault="00BA44E6" w:rsidP="00BA44E6">
      <w:pPr>
        <w:pStyle w:val="whitespace-normal"/>
        <w:numPr>
          <w:ilvl w:val="0"/>
          <w:numId w:val="16"/>
        </w:numPr>
        <w:rPr>
          <w:sz w:val="20"/>
          <w:szCs w:val="20"/>
        </w:rPr>
      </w:pPr>
      <w:r w:rsidRPr="00C12352">
        <w:rPr>
          <w:sz w:val="20"/>
          <w:szCs w:val="20"/>
        </w:rPr>
        <w:t xml:space="preserve">Kreiranje novih termina </w:t>
      </w:r>
    </w:p>
    <w:p w14:paraId="271B2A7B" w14:textId="77777777" w:rsidR="00BA44E6" w:rsidRPr="00C12352" w:rsidRDefault="00BA44E6" w:rsidP="00BA44E6">
      <w:pPr>
        <w:pStyle w:val="whitespace-normal"/>
        <w:numPr>
          <w:ilvl w:val="1"/>
          <w:numId w:val="16"/>
        </w:numPr>
        <w:rPr>
          <w:sz w:val="20"/>
          <w:szCs w:val="20"/>
        </w:rPr>
      </w:pPr>
      <w:r w:rsidRPr="00C12352">
        <w:rPr>
          <w:sz w:val="20"/>
          <w:szCs w:val="20"/>
        </w:rPr>
        <w:t>Kliknite gumb "Novi termin"</w:t>
      </w:r>
    </w:p>
    <w:p w14:paraId="583967D4" w14:textId="77777777" w:rsidR="00BA44E6" w:rsidRPr="00C12352" w:rsidRDefault="00BA44E6" w:rsidP="00BA44E6">
      <w:pPr>
        <w:pStyle w:val="whitespace-normal"/>
        <w:numPr>
          <w:ilvl w:val="1"/>
          <w:numId w:val="16"/>
        </w:numPr>
        <w:rPr>
          <w:sz w:val="20"/>
          <w:szCs w:val="20"/>
        </w:rPr>
      </w:pPr>
      <w:r w:rsidRPr="00C12352">
        <w:rPr>
          <w:sz w:val="20"/>
          <w:szCs w:val="20"/>
        </w:rPr>
        <w:t>Ispunite potrebne podatke</w:t>
      </w:r>
    </w:p>
    <w:p w14:paraId="2D51243B" w14:textId="77777777" w:rsidR="00BA44E6" w:rsidRPr="00C12352" w:rsidRDefault="00BA44E6" w:rsidP="00BA44E6">
      <w:pPr>
        <w:pStyle w:val="whitespace-normal"/>
        <w:numPr>
          <w:ilvl w:val="1"/>
          <w:numId w:val="16"/>
        </w:numPr>
        <w:rPr>
          <w:sz w:val="20"/>
          <w:szCs w:val="20"/>
        </w:rPr>
      </w:pPr>
      <w:r w:rsidRPr="00C12352">
        <w:rPr>
          <w:sz w:val="20"/>
          <w:szCs w:val="20"/>
        </w:rPr>
        <w:t>Pošaljite obrazac</w:t>
      </w:r>
    </w:p>
    <w:p w14:paraId="1CE7BAB6" w14:textId="77777777" w:rsidR="00BA44E6" w:rsidRPr="00C12352" w:rsidRDefault="00BA44E6" w:rsidP="00BA44E6">
      <w:pPr>
        <w:pStyle w:val="whitespace-normal"/>
        <w:numPr>
          <w:ilvl w:val="0"/>
          <w:numId w:val="16"/>
        </w:numPr>
        <w:rPr>
          <w:sz w:val="20"/>
          <w:szCs w:val="20"/>
        </w:rPr>
      </w:pPr>
      <w:r w:rsidRPr="00C12352">
        <w:rPr>
          <w:sz w:val="20"/>
          <w:szCs w:val="20"/>
        </w:rPr>
        <w:t xml:space="preserve">Pregled termina </w:t>
      </w:r>
    </w:p>
    <w:p w14:paraId="00F29257" w14:textId="77777777" w:rsidR="00BA44E6" w:rsidRPr="00C12352" w:rsidRDefault="00BA44E6" w:rsidP="00BA44E6">
      <w:pPr>
        <w:pStyle w:val="whitespace-normal"/>
        <w:numPr>
          <w:ilvl w:val="1"/>
          <w:numId w:val="16"/>
        </w:numPr>
        <w:rPr>
          <w:sz w:val="20"/>
          <w:szCs w:val="20"/>
        </w:rPr>
      </w:pPr>
      <w:r w:rsidRPr="00C12352">
        <w:rPr>
          <w:sz w:val="20"/>
          <w:szCs w:val="20"/>
        </w:rPr>
        <w:t>Navigirajte do nadzorne ploče</w:t>
      </w:r>
    </w:p>
    <w:p w14:paraId="74E4CC40" w14:textId="77777777" w:rsidR="00BA44E6" w:rsidRPr="00C12352" w:rsidRDefault="00BA44E6" w:rsidP="00BA44E6">
      <w:pPr>
        <w:pStyle w:val="whitespace-normal"/>
        <w:numPr>
          <w:ilvl w:val="1"/>
          <w:numId w:val="16"/>
        </w:numPr>
        <w:rPr>
          <w:sz w:val="20"/>
          <w:szCs w:val="20"/>
        </w:rPr>
      </w:pPr>
      <w:r w:rsidRPr="00C12352">
        <w:rPr>
          <w:sz w:val="20"/>
          <w:szCs w:val="20"/>
        </w:rPr>
        <w:t>Pregledajte listu svih termina</w:t>
      </w:r>
    </w:p>
    <w:p w14:paraId="2F14F349" w14:textId="77777777" w:rsidR="00BA44E6" w:rsidRPr="00C12352" w:rsidRDefault="00BA44E6" w:rsidP="00BA44E6">
      <w:pPr>
        <w:pStyle w:val="whitespace-normal"/>
        <w:numPr>
          <w:ilvl w:val="0"/>
          <w:numId w:val="16"/>
        </w:numPr>
        <w:rPr>
          <w:sz w:val="20"/>
          <w:szCs w:val="20"/>
        </w:rPr>
      </w:pPr>
      <w:r w:rsidRPr="00C12352">
        <w:rPr>
          <w:sz w:val="20"/>
          <w:szCs w:val="20"/>
        </w:rPr>
        <w:t xml:space="preserve">Izmjena termina </w:t>
      </w:r>
    </w:p>
    <w:p w14:paraId="51C5F137" w14:textId="77777777" w:rsidR="00BA44E6" w:rsidRPr="00C12352" w:rsidRDefault="00BA44E6" w:rsidP="00BA44E6">
      <w:pPr>
        <w:pStyle w:val="whitespace-normal"/>
        <w:numPr>
          <w:ilvl w:val="1"/>
          <w:numId w:val="16"/>
        </w:numPr>
        <w:rPr>
          <w:sz w:val="20"/>
          <w:szCs w:val="20"/>
        </w:rPr>
      </w:pPr>
      <w:r w:rsidRPr="00C12352">
        <w:rPr>
          <w:sz w:val="20"/>
          <w:szCs w:val="20"/>
        </w:rPr>
        <w:t>Odaberite termin za izmjenu</w:t>
      </w:r>
    </w:p>
    <w:p w14:paraId="31C39F93" w14:textId="77777777" w:rsidR="00BA44E6" w:rsidRPr="00C12352" w:rsidRDefault="00BA44E6" w:rsidP="00BA44E6">
      <w:pPr>
        <w:pStyle w:val="whitespace-normal"/>
        <w:numPr>
          <w:ilvl w:val="1"/>
          <w:numId w:val="16"/>
        </w:numPr>
        <w:rPr>
          <w:sz w:val="20"/>
          <w:szCs w:val="20"/>
        </w:rPr>
      </w:pPr>
      <w:r w:rsidRPr="00C12352">
        <w:rPr>
          <w:sz w:val="20"/>
          <w:szCs w:val="20"/>
        </w:rPr>
        <w:t>Napravite potrebne promjene</w:t>
      </w:r>
    </w:p>
    <w:p w14:paraId="38CDA704" w14:textId="77777777" w:rsidR="00BA44E6" w:rsidRPr="00C12352" w:rsidRDefault="00BA44E6" w:rsidP="00BA44E6">
      <w:pPr>
        <w:pStyle w:val="whitespace-normal"/>
        <w:numPr>
          <w:ilvl w:val="1"/>
          <w:numId w:val="16"/>
        </w:numPr>
        <w:rPr>
          <w:sz w:val="20"/>
          <w:szCs w:val="20"/>
        </w:rPr>
      </w:pPr>
      <w:r w:rsidRPr="00C12352">
        <w:rPr>
          <w:sz w:val="20"/>
          <w:szCs w:val="20"/>
        </w:rPr>
        <w:t>Spremite promjene</w:t>
      </w:r>
    </w:p>
    <w:p w14:paraId="448D0B69" w14:textId="77777777" w:rsidR="00BA44E6" w:rsidRPr="00C12352" w:rsidRDefault="00BA44E6" w:rsidP="00BA44E6">
      <w:pPr>
        <w:pStyle w:val="whitespace-normal"/>
        <w:numPr>
          <w:ilvl w:val="0"/>
          <w:numId w:val="16"/>
        </w:numPr>
        <w:rPr>
          <w:sz w:val="20"/>
          <w:szCs w:val="20"/>
        </w:rPr>
      </w:pPr>
      <w:r w:rsidRPr="00C12352">
        <w:rPr>
          <w:sz w:val="20"/>
          <w:szCs w:val="20"/>
        </w:rPr>
        <w:t xml:space="preserve">Brisanje termina </w:t>
      </w:r>
    </w:p>
    <w:p w14:paraId="71FB9581" w14:textId="77777777" w:rsidR="00BA44E6" w:rsidRPr="00C12352" w:rsidRDefault="00BA44E6" w:rsidP="00BA44E6">
      <w:pPr>
        <w:pStyle w:val="whitespace-normal"/>
        <w:numPr>
          <w:ilvl w:val="1"/>
          <w:numId w:val="16"/>
        </w:numPr>
        <w:rPr>
          <w:sz w:val="20"/>
          <w:szCs w:val="20"/>
        </w:rPr>
      </w:pPr>
      <w:r w:rsidRPr="00C12352">
        <w:rPr>
          <w:sz w:val="20"/>
          <w:szCs w:val="20"/>
        </w:rPr>
        <w:t>Odaberite termin za brisanje</w:t>
      </w:r>
    </w:p>
    <w:p w14:paraId="5BA37850" w14:textId="77777777" w:rsidR="00BA44E6" w:rsidRPr="00C12352" w:rsidRDefault="00BA44E6" w:rsidP="00BA44E6">
      <w:pPr>
        <w:pStyle w:val="whitespace-normal"/>
        <w:numPr>
          <w:ilvl w:val="1"/>
          <w:numId w:val="16"/>
        </w:numPr>
        <w:rPr>
          <w:sz w:val="20"/>
          <w:szCs w:val="20"/>
        </w:rPr>
      </w:pPr>
      <w:r w:rsidRPr="00C12352">
        <w:rPr>
          <w:sz w:val="20"/>
          <w:szCs w:val="20"/>
        </w:rPr>
        <w:t>Potvrdite brisanje</w:t>
      </w:r>
    </w:p>
    <w:p w14:paraId="294B780B" w14:textId="32FB236B" w:rsidR="00BA44E6" w:rsidRPr="00C12352" w:rsidRDefault="00CD798E" w:rsidP="00BA44E6">
      <w:pPr>
        <w:pStyle w:val="whitespace-normal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Termin će biti obrisan iz sustava</w:t>
      </w:r>
    </w:p>
    <w:p w14:paraId="4F4915D0" w14:textId="2D0C5F13" w:rsidR="00BA44E6" w:rsidRPr="00C12352" w:rsidRDefault="00BA44E6" w:rsidP="007154CC">
      <w:pPr>
        <w:pStyle w:val="Heading3"/>
        <w:numPr>
          <w:ilvl w:val="1"/>
          <w:numId w:val="23"/>
        </w:numPr>
        <w:rPr>
          <w:i w:val="0"/>
          <w:iCs/>
          <w:sz w:val="22"/>
          <w:szCs w:val="22"/>
        </w:rPr>
      </w:pPr>
      <w:bookmarkStart w:id="5" w:name="_Toc188995547"/>
      <w:proofErr w:type="spellStart"/>
      <w:r w:rsidRPr="00C12352">
        <w:rPr>
          <w:i w:val="0"/>
          <w:iCs/>
          <w:sz w:val="22"/>
          <w:szCs w:val="22"/>
        </w:rPr>
        <w:t>Obavijesti</w:t>
      </w:r>
      <w:bookmarkEnd w:id="5"/>
      <w:proofErr w:type="spellEnd"/>
    </w:p>
    <w:p w14:paraId="620E16D9" w14:textId="3464FEA6" w:rsidR="00BA44E6" w:rsidRPr="00C12352" w:rsidRDefault="00BA44E6" w:rsidP="00BA44E6">
      <w:pPr>
        <w:pStyle w:val="whitespace-normal"/>
        <w:numPr>
          <w:ilvl w:val="0"/>
          <w:numId w:val="17"/>
        </w:numPr>
        <w:rPr>
          <w:sz w:val="20"/>
          <w:szCs w:val="20"/>
        </w:rPr>
      </w:pPr>
      <w:r w:rsidRPr="00C12352">
        <w:rPr>
          <w:sz w:val="20"/>
          <w:szCs w:val="20"/>
        </w:rPr>
        <w:t xml:space="preserve">E-mail obavijesti se šalju </w:t>
      </w:r>
      <w:r w:rsidR="00C92F48">
        <w:rPr>
          <w:sz w:val="20"/>
          <w:szCs w:val="20"/>
        </w:rPr>
        <w:t>nakon kreiranja termina</w:t>
      </w:r>
    </w:p>
    <w:p w14:paraId="44D5A064" w14:textId="7339A8FF" w:rsidR="00A55A74" w:rsidRDefault="00A55A74" w:rsidP="00C12352">
      <w:pPr>
        <w:pStyle w:val="Heading1"/>
        <w:numPr>
          <w:ilvl w:val="0"/>
          <w:numId w:val="23"/>
        </w:numPr>
        <w:rPr>
          <w:lang w:val="hr-HR"/>
        </w:rPr>
      </w:pPr>
      <w:r w:rsidRPr="00BA44E6">
        <w:rPr>
          <w:lang w:val="hr-HR"/>
        </w:rPr>
        <w:br w:type="page"/>
      </w:r>
      <w:bookmarkStart w:id="6" w:name="_Toc188995548"/>
      <w:r>
        <w:rPr>
          <w:lang w:val="hr-HR"/>
        </w:rPr>
        <w:lastRenderedPageBreak/>
        <w:t>Literatura</w:t>
      </w:r>
      <w:bookmarkEnd w:id="6"/>
    </w:p>
    <w:p w14:paraId="4A76BC1D" w14:textId="77777777" w:rsidR="005A3314" w:rsidRDefault="005A3314" w:rsidP="005A3314">
      <w:pPr>
        <w:rPr>
          <w:lang w:val="hr-HR"/>
        </w:rPr>
      </w:pPr>
    </w:p>
    <w:p w14:paraId="4EEDDF5E" w14:textId="100FFB6A" w:rsidR="0059415B" w:rsidRPr="0059415B" w:rsidRDefault="00BA44E6" w:rsidP="0059415B">
      <w:pPr>
        <w:pStyle w:val="ListParagraph"/>
        <w:numPr>
          <w:ilvl w:val="0"/>
          <w:numId w:val="29"/>
        </w:numPr>
        <w:rPr>
          <w:lang w:val="hr-HR"/>
        </w:rPr>
      </w:pPr>
      <w:r w:rsidRPr="005A3314">
        <w:rPr>
          <w:lang w:val="en-HR" w:eastAsia="en-GB"/>
        </w:rPr>
        <w:t xml:space="preserve">React dokumentacija. React - JavaScript biblioteka za izgradnju korisničkih sučelja. </w:t>
      </w:r>
      <w:r w:rsidR="0059415B" w:rsidRPr="0059415B">
        <w:t>https://react.dev/</w:t>
      </w:r>
    </w:p>
    <w:p w14:paraId="494A552A" w14:textId="4CC0B0D6" w:rsidR="005A3314" w:rsidRPr="005A3314" w:rsidRDefault="00BA44E6" w:rsidP="005A3314">
      <w:pPr>
        <w:pStyle w:val="ListParagraph"/>
        <w:numPr>
          <w:ilvl w:val="0"/>
          <w:numId w:val="29"/>
        </w:numPr>
        <w:rPr>
          <w:lang w:val="hr-HR"/>
        </w:rPr>
      </w:pPr>
      <w:r w:rsidRPr="005A3314">
        <w:rPr>
          <w:lang w:val="en-HR" w:eastAsia="en-GB"/>
        </w:rPr>
        <w:t xml:space="preserve">Spring Boot referentna dokumentacija. </w:t>
      </w:r>
      <w:hyperlink r:id="rId9" w:history="1">
        <w:r w:rsidRPr="005A3314">
          <w:rPr>
            <w:color w:val="0000FF"/>
            <w:u w:val="single"/>
            <w:lang w:val="en-HR" w:eastAsia="en-GB"/>
          </w:rPr>
          <w:t>https://docs.spring.io/spr</w:t>
        </w:r>
        <w:r w:rsidRPr="005A3314">
          <w:rPr>
            <w:color w:val="0000FF"/>
            <w:u w:val="single"/>
            <w:lang w:val="en-HR" w:eastAsia="en-GB"/>
          </w:rPr>
          <w:t>i</w:t>
        </w:r>
        <w:r w:rsidRPr="005A3314">
          <w:rPr>
            <w:color w:val="0000FF"/>
            <w:u w:val="single"/>
            <w:lang w:val="en-HR" w:eastAsia="en-GB"/>
          </w:rPr>
          <w:t>ng-boot/docs/current/ref</w:t>
        </w:r>
        <w:r w:rsidRPr="005A3314">
          <w:rPr>
            <w:color w:val="0000FF"/>
            <w:u w:val="single"/>
            <w:lang w:val="en-HR" w:eastAsia="en-GB"/>
          </w:rPr>
          <w:t>e</w:t>
        </w:r>
        <w:r w:rsidRPr="005A3314">
          <w:rPr>
            <w:color w:val="0000FF"/>
            <w:u w:val="single"/>
            <w:lang w:val="en-HR" w:eastAsia="en-GB"/>
          </w:rPr>
          <w:t>rence/htmlsingle/</w:t>
        </w:r>
      </w:hyperlink>
    </w:p>
    <w:p w14:paraId="48E9E2BD" w14:textId="0E3CC791" w:rsidR="005A3314" w:rsidRPr="005A3314" w:rsidRDefault="00BA44E6" w:rsidP="005A3314">
      <w:pPr>
        <w:pStyle w:val="ListParagraph"/>
        <w:numPr>
          <w:ilvl w:val="0"/>
          <w:numId w:val="29"/>
        </w:numPr>
        <w:rPr>
          <w:lang w:val="hr-HR"/>
        </w:rPr>
      </w:pPr>
      <w:r w:rsidRPr="005A3314">
        <w:rPr>
          <w:lang w:val="en-HR" w:eastAsia="en-GB"/>
        </w:rPr>
        <w:t xml:space="preserve">MongoDB dokumentacija. </w:t>
      </w:r>
      <w:r w:rsidRPr="005A3314">
        <w:fldChar w:fldCharType="begin"/>
      </w:r>
      <w:r w:rsidRPr="005A3314">
        <w:instrText>HYPERLINK "https://docs.mongodb.com/"</w:instrText>
      </w:r>
      <w:r w:rsidRPr="005A3314">
        <w:fldChar w:fldCharType="separate"/>
      </w:r>
      <w:r w:rsidRPr="005A3314">
        <w:rPr>
          <w:color w:val="0000FF"/>
          <w:u w:val="single"/>
          <w:lang w:val="en-HR" w:eastAsia="en-GB"/>
        </w:rPr>
        <w:t>https://docs.</w:t>
      </w:r>
      <w:r w:rsidRPr="005A3314">
        <w:rPr>
          <w:color w:val="0000FF"/>
          <w:u w:val="single"/>
          <w:lang w:val="en-HR" w:eastAsia="en-GB"/>
        </w:rPr>
        <w:t>m</w:t>
      </w:r>
      <w:r w:rsidRPr="005A3314">
        <w:rPr>
          <w:color w:val="0000FF"/>
          <w:u w:val="single"/>
          <w:lang w:val="en-HR" w:eastAsia="en-GB"/>
        </w:rPr>
        <w:t>ongodb.com/</w:t>
      </w:r>
      <w:r w:rsidRPr="005A3314">
        <w:fldChar w:fldCharType="end"/>
      </w:r>
    </w:p>
    <w:p w14:paraId="5E878C31" w14:textId="77777777" w:rsidR="005A3314" w:rsidRPr="005A3314" w:rsidRDefault="00BA44E6" w:rsidP="005A3314">
      <w:pPr>
        <w:pStyle w:val="ListParagraph"/>
        <w:numPr>
          <w:ilvl w:val="0"/>
          <w:numId w:val="29"/>
        </w:numPr>
        <w:rPr>
          <w:lang w:val="hr-HR"/>
        </w:rPr>
      </w:pPr>
      <w:r w:rsidRPr="005A3314">
        <w:rPr>
          <w:lang w:val="en-HR" w:eastAsia="en-GB"/>
        </w:rPr>
        <w:t xml:space="preserve">Auth0 dokumentacija. Auth0 - Siguran pristup za sve. </w:t>
      </w:r>
      <w:r w:rsidRPr="005A3314">
        <w:fldChar w:fldCharType="begin"/>
      </w:r>
      <w:r w:rsidRPr="005A3314">
        <w:instrText>HYPERLINK "https://auth0.com/docs/"</w:instrText>
      </w:r>
      <w:r w:rsidRPr="005A3314">
        <w:fldChar w:fldCharType="separate"/>
      </w:r>
      <w:r w:rsidRPr="005A3314">
        <w:rPr>
          <w:color w:val="0000FF"/>
          <w:u w:val="single"/>
          <w:lang w:val="en-HR" w:eastAsia="en-GB"/>
        </w:rPr>
        <w:t>https://auth0.</w:t>
      </w:r>
      <w:r w:rsidRPr="005A3314">
        <w:rPr>
          <w:color w:val="0000FF"/>
          <w:u w:val="single"/>
          <w:lang w:val="en-HR" w:eastAsia="en-GB"/>
        </w:rPr>
        <w:t>c</w:t>
      </w:r>
      <w:r w:rsidRPr="005A3314">
        <w:rPr>
          <w:color w:val="0000FF"/>
          <w:u w:val="single"/>
          <w:lang w:val="en-HR" w:eastAsia="en-GB"/>
        </w:rPr>
        <w:t>om/docs/</w:t>
      </w:r>
      <w:r w:rsidRPr="005A3314">
        <w:fldChar w:fldCharType="end"/>
      </w:r>
    </w:p>
    <w:p w14:paraId="6469919F" w14:textId="45B18B35" w:rsidR="00BA44E6" w:rsidRPr="0059415B" w:rsidRDefault="00BA44E6" w:rsidP="005A3314">
      <w:pPr>
        <w:pStyle w:val="ListParagraph"/>
        <w:numPr>
          <w:ilvl w:val="0"/>
          <w:numId w:val="29"/>
        </w:numPr>
        <w:rPr>
          <w:lang w:val="hr-HR"/>
        </w:rPr>
      </w:pPr>
      <w:r w:rsidRPr="005A3314">
        <w:rPr>
          <w:lang w:val="en-HR" w:eastAsia="en-GB"/>
        </w:rPr>
        <w:t xml:space="preserve">Firebase dokumentacija. </w:t>
      </w:r>
      <w:r w:rsidRPr="005A3314">
        <w:fldChar w:fldCharType="begin"/>
      </w:r>
      <w:r w:rsidRPr="005A3314">
        <w:instrText>HYPERLINK "https://firebase.google.com/docs"</w:instrText>
      </w:r>
      <w:r w:rsidRPr="005A3314">
        <w:fldChar w:fldCharType="separate"/>
      </w:r>
      <w:r w:rsidRPr="005A3314">
        <w:rPr>
          <w:color w:val="0000FF"/>
          <w:u w:val="single"/>
          <w:lang w:val="en-HR" w:eastAsia="en-GB"/>
        </w:rPr>
        <w:t>https://firebase.g</w:t>
      </w:r>
      <w:r w:rsidRPr="005A3314">
        <w:rPr>
          <w:color w:val="0000FF"/>
          <w:u w:val="single"/>
          <w:lang w:val="en-HR" w:eastAsia="en-GB"/>
        </w:rPr>
        <w:t>o</w:t>
      </w:r>
      <w:r w:rsidRPr="005A3314">
        <w:rPr>
          <w:color w:val="0000FF"/>
          <w:u w:val="single"/>
          <w:lang w:val="en-HR" w:eastAsia="en-GB"/>
        </w:rPr>
        <w:t>ogle.com/docs</w:t>
      </w:r>
      <w:r w:rsidRPr="005A3314">
        <w:fldChar w:fldCharType="end"/>
      </w:r>
    </w:p>
    <w:p w14:paraId="49C0058C" w14:textId="41224332" w:rsidR="0059415B" w:rsidRPr="0059415B" w:rsidRDefault="0059415B" w:rsidP="005A3314">
      <w:pPr>
        <w:pStyle w:val="ListParagraph"/>
        <w:numPr>
          <w:ilvl w:val="0"/>
          <w:numId w:val="29"/>
        </w:numPr>
        <w:rPr>
          <w:lang w:val="hr-HR"/>
        </w:rPr>
      </w:pPr>
      <w:r>
        <w:t xml:space="preserve">MUI </w:t>
      </w:r>
      <w:proofErr w:type="spellStart"/>
      <w:r>
        <w:t>dokumentacija</w:t>
      </w:r>
      <w:proofErr w:type="spellEnd"/>
      <w:r>
        <w:t xml:space="preserve">. </w:t>
      </w:r>
      <w:hyperlink r:id="rId10" w:history="1">
        <w:r w:rsidRPr="00024026">
          <w:rPr>
            <w:rStyle w:val="Hyperlink"/>
          </w:rPr>
          <w:t>https://mui.com/</w:t>
        </w:r>
      </w:hyperlink>
    </w:p>
    <w:p w14:paraId="0AD63499" w14:textId="77777777" w:rsidR="0059415B" w:rsidRPr="005A3314" w:rsidRDefault="0059415B" w:rsidP="0059415B">
      <w:pPr>
        <w:pStyle w:val="ListParagraph"/>
        <w:rPr>
          <w:lang w:val="hr-HR"/>
        </w:rPr>
      </w:pPr>
    </w:p>
    <w:p w14:paraId="3FF72819" w14:textId="463C9090" w:rsidR="00BA44E6" w:rsidRPr="00BA44E6" w:rsidRDefault="00112B03" w:rsidP="00BA44E6">
      <w:pPr>
        <w:rPr>
          <w:lang w:val="hr-HR"/>
        </w:rPr>
      </w:pPr>
      <w:r w:rsidRPr="00BA44E6">
        <w:rPr>
          <w:lang w:val="hr-HR"/>
        </w:rPr>
        <w:t xml:space="preserve"> </w:t>
      </w:r>
    </w:p>
    <w:sectPr w:rsidR="00BA44E6" w:rsidRPr="00BA44E6" w:rsidSect="00620B2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A47DD" w14:textId="77777777" w:rsidR="003068B9" w:rsidRDefault="003068B9">
      <w:r>
        <w:separator/>
      </w:r>
    </w:p>
  </w:endnote>
  <w:endnote w:type="continuationSeparator" w:id="0">
    <w:p w14:paraId="744A561F" w14:textId="77777777" w:rsidR="003068B9" w:rsidRDefault="00306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0E2F" w:rsidRPr="00DF3B4B" w14:paraId="220147C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5F60BD" w14:textId="77777777" w:rsidR="00A10E2F" w:rsidRPr="00DF3B4B" w:rsidRDefault="00A10E2F">
          <w:pPr>
            <w:ind w:right="360"/>
            <w:rPr>
              <w:lang w:val="hr-HR"/>
            </w:rPr>
          </w:pPr>
          <w:r>
            <w:rPr>
              <w:lang w:val="hr-HR"/>
            </w:rPr>
            <w:t>FER 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0EF520" w14:textId="7464DD44" w:rsidR="00A10E2F" w:rsidRPr="00DF3B4B" w:rsidRDefault="00A10E2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614A7C">
            <w:rPr>
              <w:noProof/>
              <w:lang w:val="hr-HR"/>
            </w:rPr>
            <w:t>2025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DE9B87" w14:textId="77777777" w:rsidR="00A10E2F" w:rsidRPr="00DF3B4B" w:rsidRDefault="00A10E2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3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7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14:paraId="262BB746" w14:textId="77777777" w:rsidR="00A10E2F" w:rsidRDefault="00A10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4E1A9" w14:textId="77777777" w:rsidR="003068B9" w:rsidRDefault="003068B9">
      <w:r>
        <w:separator/>
      </w:r>
    </w:p>
  </w:footnote>
  <w:footnote w:type="continuationSeparator" w:id="0">
    <w:p w14:paraId="5CBF0015" w14:textId="77777777" w:rsidR="003068B9" w:rsidRDefault="00306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14A7C" w14:paraId="5C704034" w14:textId="77777777" w:rsidTr="00614A7C">
      <w:tc>
        <w:tcPr>
          <w:tcW w:w="6379" w:type="dxa"/>
        </w:tcPr>
        <w:p w14:paraId="40EFFEC2" w14:textId="1F37C077" w:rsidR="00614A7C" w:rsidRPr="00DF3B4B" w:rsidRDefault="00614A7C" w:rsidP="00614A7C">
          <w:pPr>
            <w:rPr>
              <w:lang w:val="hr-HR"/>
            </w:rPr>
          </w:pPr>
          <w:proofErr w:type="spellStart"/>
          <w:r w:rsidRPr="00303286">
            <w:t>Sustav</w:t>
          </w:r>
          <w:proofErr w:type="spellEnd"/>
          <w:r w:rsidRPr="00303286">
            <w:t xml:space="preserve"> za </w:t>
          </w:r>
          <w:proofErr w:type="spellStart"/>
          <w:r w:rsidRPr="00303286">
            <w:t>upravljanje</w:t>
          </w:r>
          <w:proofErr w:type="spellEnd"/>
          <w:r w:rsidRPr="00303286">
            <w:t xml:space="preserve"> </w:t>
          </w:r>
          <w:proofErr w:type="spellStart"/>
          <w:r w:rsidRPr="00303286">
            <w:t>terminima</w:t>
          </w:r>
          <w:proofErr w:type="spellEnd"/>
          <w:r w:rsidRPr="00303286">
            <w:t xml:space="preserve"> u </w:t>
          </w:r>
          <w:proofErr w:type="spellStart"/>
          <w:r w:rsidRPr="00303286">
            <w:t>stvarnom</w:t>
          </w:r>
          <w:proofErr w:type="spellEnd"/>
          <w:r w:rsidRPr="00303286">
            <w:t xml:space="preserve"> </w:t>
          </w:r>
          <w:proofErr w:type="spellStart"/>
          <w:r w:rsidRPr="00303286">
            <w:t>vremenu</w:t>
          </w:r>
          <w:proofErr w:type="spellEnd"/>
        </w:p>
      </w:tc>
      <w:tc>
        <w:tcPr>
          <w:tcW w:w="3179" w:type="dxa"/>
        </w:tcPr>
        <w:p w14:paraId="520D1F22" w14:textId="6A200BF9" w:rsidR="00614A7C" w:rsidRPr="00DF3B4B" w:rsidRDefault="00614A7C" w:rsidP="00614A7C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1.0</w:t>
          </w:r>
        </w:p>
      </w:tc>
    </w:tr>
    <w:tr w:rsidR="00614A7C" w14:paraId="56219B5D" w14:textId="77777777" w:rsidTr="00614A7C">
      <w:tc>
        <w:tcPr>
          <w:tcW w:w="6379" w:type="dxa"/>
        </w:tcPr>
        <w:p w14:paraId="595BF776" w14:textId="77777777" w:rsidR="00614A7C" w:rsidRPr="00DF3B4B" w:rsidRDefault="00614A7C" w:rsidP="00614A7C">
          <w:pPr>
            <w:rPr>
              <w:lang w:val="hr-HR"/>
            </w:rPr>
          </w:pPr>
          <w:r>
            <w:rPr>
              <w:lang w:val="hr-HR"/>
            </w:rPr>
            <w:t>Tehnička dokumentacija</w:t>
          </w:r>
        </w:p>
      </w:tc>
      <w:tc>
        <w:tcPr>
          <w:tcW w:w="3179" w:type="dxa"/>
        </w:tcPr>
        <w:p w14:paraId="38314B46" w14:textId="477CDE9C" w:rsidR="00614A7C" w:rsidRPr="00DF3B4B" w:rsidRDefault="00614A7C" w:rsidP="00614A7C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</w:t>
          </w:r>
          <w:r>
            <w:rPr>
              <w:lang w:val="hr-HR"/>
            </w:rPr>
            <w:t>28.01.2025.</w:t>
          </w:r>
        </w:p>
      </w:tc>
    </w:tr>
  </w:tbl>
  <w:p w14:paraId="62521DF1" w14:textId="77777777" w:rsidR="00A10E2F" w:rsidRDefault="00A10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9A4DC7"/>
    <w:multiLevelType w:val="multilevel"/>
    <w:tmpl w:val="348650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55B206B"/>
    <w:multiLevelType w:val="hybridMultilevel"/>
    <w:tmpl w:val="0D746A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459FF"/>
    <w:multiLevelType w:val="hybridMultilevel"/>
    <w:tmpl w:val="C30E9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8010D"/>
    <w:multiLevelType w:val="multilevel"/>
    <w:tmpl w:val="FA50611C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96470FA"/>
    <w:multiLevelType w:val="hybridMultilevel"/>
    <w:tmpl w:val="E9C03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9D0BD2"/>
    <w:multiLevelType w:val="hybridMultilevel"/>
    <w:tmpl w:val="73E81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308C0"/>
    <w:multiLevelType w:val="multilevel"/>
    <w:tmpl w:val="9F0A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EE1A06"/>
    <w:multiLevelType w:val="multilevel"/>
    <w:tmpl w:val="E50E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3771EC"/>
    <w:multiLevelType w:val="multilevel"/>
    <w:tmpl w:val="6AC0AB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952ED"/>
    <w:multiLevelType w:val="multilevel"/>
    <w:tmpl w:val="0B4E01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028D1"/>
    <w:multiLevelType w:val="multilevel"/>
    <w:tmpl w:val="12AC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8F173D"/>
    <w:multiLevelType w:val="hybridMultilevel"/>
    <w:tmpl w:val="4C1E8F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96284C"/>
    <w:multiLevelType w:val="multilevel"/>
    <w:tmpl w:val="6AC0AB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D87EDB"/>
    <w:multiLevelType w:val="multilevel"/>
    <w:tmpl w:val="D100AD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9D53381"/>
    <w:multiLevelType w:val="multilevel"/>
    <w:tmpl w:val="2E06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8E683E"/>
    <w:multiLevelType w:val="multilevel"/>
    <w:tmpl w:val="D33E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9B67F5"/>
    <w:multiLevelType w:val="multilevel"/>
    <w:tmpl w:val="CDC2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E007C1"/>
    <w:multiLevelType w:val="multilevel"/>
    <w:tmpl w:val="6AC0AB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850EB1"/>
    <w:multiLevelType w:val="multilevel"/>
    <w:tmpl w:val="9D0C65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57B6855"/>
    <w:multiLevelType w:val="hybridMultilevel"/>
    <w:tmpl w:val="CDB05E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B70181"/>
    <w:multiLevelType w:val="multilevel"/>
    <w:tmpl w:val="AA9A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95466CF"/>
    <w:multiLevelType w:val="multilevel"/>
    <w:tmpl w:val="A1942A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75729177">
    <w:abstractNumId w:val="0"/>
  </w:num>
  <w:num w:numId="2" w16cid:durableId="259215776">
    <w:abstractNumId w:val="25"/>
  </w:num>
  <w:num w:numId="3" w16cid:durableId="993141627">
    <w:abstractNumId w:val="9"/>
  </w:num>
  <w:num w:numId="4" w16cid:durableId="1348288447">
    <w:abstractNumId w:val="6"/>
  </w:num>
  <w:num w:numId="5" w16cid:durableId="1375428971">
    <w:abstractNumId w:val="11"/>
  </w:num>
  <w:num w:numId="6" w16cid:durableId="390543078">
    <w:abstractNumId w:val="16"/>
  </w:num>
  <w:num w:numId="7" w16cid:durableId="1269658779">
    <w:abstractNumId w:val="27"/>
  </w:num>
  <w:num w:numId="8" w16cid:durableId="481242469">
    <w:abstractNumId w:val="20"/>
  </w:num>
  <w:num w:numId="9" w16cid:durableId="1926062443">
    <w:abstractNumId w:val="10"/>
  </w:num>
  <w:num w:numId="10" w16cid:durableId="546646467">
    <w:abstractNumId w:val="13"/>
  </w:num>
  <w:num w:numId="11" w16cid:durableId="1985044889">
    <w:abstractNumId w:val="22"/>
  </w:num>
  <w:num w:numId="12" w16cid:durableId="1654410198">
    <w:abstractNumId w:val="28"/>
  </w:num>
  <w:num w:numId="13" w16cid:durableId="1034498526">
    <w:abstractNumId w:val="8"/>
  </w:num>
  <w:num w:numId="14" w16cid:durableId="582690101">
    <w:abstractNumId w:val="19"/>
  </w:num>
  <w:num w:numId="15" w16cid:durableId="799228009">
    <w:abstractNumId w:val="26"/>
  </w:num>
  <w:num w:numId="16" w16cid:durableId="1855800646">
    <w:abstractNumId w:val="14"/>
  </w:num>
  <w:num w:numId="17" w16cid:durableId="668630974">
    <w:abstractNumId w:val="21"/>
  </w:num>
  <w:num w:numId="18" w16cid:durableId="1674722732">
    <w:abstractNumId w:val="15"/>
  </w:num>
  <w:num w:numId="19" w16cid:durableId="60911946">
    <w:abstractNumId w:val="24"/>
  </w:num>
  <w:num w:numId="20" w16cid:durableId="920070079">
    <w:abstractNumId w:val="2"/>
  </w:num>
  <w:num w:numId="21" w16cid:durableId="1634482014">
    <w:abstractNumId w:val="4"/>
  </w:num>
  <w:num w:numId="22" w16cid:durableId="599485698">
    <w:abstractNumId w:val="23"/>
  </w:num>
  <w:num w:numId="23" w16cid:durableId="2109429104">
    <w:abstractNumId w:val="18"/>
  </w:num>
  <w:num w:numId="24" w16cid:durableId="2084718696">
    <w:abstractNumId w:val="7"/>
  </w:num>
  <w:num w:numId="25" w16cid:durableId="150677501">
    <w:abstractNumId w:val="1"/>
  </w:num>
  <w:num w:numId="26" w16cid:durableId="1317026850">
    <w:abstractNumId w:val="12"/>
  </w:num>
  <w:num w:numId="27" w16cid:durableId="894043527">
    <w:abstractNumId w:val="17"/>
  </w:num>
  <w:num w:numId="28" w16cid:durableId="617759111">
    <w:abstractNumId w:val="5"/>
  </w:num>
  <w:num w:numId="29" w16cid:durableId="692877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AB"/>
    <w:rsid w:val="000115F8"/>
    <w:rsid w:val="00020DFB"/>
    <w:rsid w:val="00030CDE"/>
    <w:rsid w:val="00033D01"/>
    <w:rsid w:val="000A14A5"/>
    <w:rsid w:val="000A6603"/>
    <w:rsid w:val="000F5C98"/>
    <w:rsid w:val="00112B03"/>
    <w:rsid w:val="00130B16"/>
    <w:rsid w:val="0015703B"/>
    <w:rsid w:val="001F2971"/>
    <w:rsid w:val="00230E52"/>
    <w:rsid w:val="002767CE"/>
    <w:rsid w:val="00284D02"/>
    <w:rsid w:val="002A0274"/>
    <w:rsid w:val="002C2FAE"/>
    <w:rsid w:val="002F43D6"/>
    <w:rsid w:val="003068B9"/>
    <w:rsid w:val="00326360"/>
    <w:rsid w:val="00342FA5"/>
    <w:rsid w:val="003671F2"/>
    <w:rsid w:val="00403B3D"/>
    <w:rsid w:val="0045379F"/>
    <w:rsid w:val="00476E88"/>
    <w:rsid w:val="004D0BEF"/>
    <w:rsid w:val="004E5140"/>
    <w:rsid w:val="004E70EB"/>
    <w:rsid w:val="0055086F"/>
    <w:rsid w:val="00552603"/>
    <w:rsid w:val="0059415B"/>
    <w:rsid w:val="005A3314"/>
    <w:rsid w:val="005C678C"/>
    <w:rsid w:val="005D6FB5"/>
    <w:rsid w:val="005F1CE1"/>
    <w:rsid w:val="00614A7C"/>
    <w:rsid w:val="00620B2D"/>
    <w:rsid w:val="006417E6"/>
    <w:rsid w:val="006837B5"/>
    <w:rsid w:val="006C6089"/>
    <w:rsid w:val="006D00C5"/>
    <w:rsid w:val="006E238A"/>
    <w:rsid w:val="007154CC"/>
    <w:rsid w:val="00716C09"/>
    <w:rsid w:val="00733A5F"/>
    <w:rsid w:val="0073584A"/>
    <w:rsid w:val="0073741F"/>
    <w:rsid w:val="00785F38"/>
    <w:rsid w:val="00791DB1"/>
    <w:rsid w:val="008C05AB"/>
    <w:rsid w:val="008D01D3"/>
    <w:rsid w:val="00960B9D"/>
    <w:rsid w:val="009E21C8"/>
    <w:rsid w:val="009F5B9E"/>
    <w:rsid w:val="00A00712"/>
    <w:rsid w:val="00A03C42"/>
    <w:rsid w:val="00A10E2F"/>
    <w:rsid w:val="00A26A1C"/>
    <w:rsid w:val="00A55A74"/>
    <w:rsid w:val="00A722D2"/>
    <w:rsid w:val="00A82B53"/>
    <w:rsid w:val="00A921BB"/>
    <w:rsid w:val="00AA7882"/>
    <w:rsid w:val="00AB190B"/>
    <w:rsid w:val="00B946AE"/>
    <w:rsid w:val="00BA44E6"/>
    <w:rsid w:val="00BB0DA6"/>
    <w:rsid w:val="00BD4729"/>
    <w:rsid w:val="00C12352"/>
    <w:rsid w:val="00C74132"/>
    <w:rsid w:val="00C92F48"/>
    <w:rsid w:val="00CD798E"/>
    <w:rsid w:val="00D431B3"/>
    <w:rsid w:val="00D747C4"/>
    <w:rsid w:val="00DE4D1A"/>
    <w:rsid w:val="00DF3B4B"/>
    <w:rsid w:val="00E00BD9"/>
    <w:rsid w:val="00E119AF"/>
    <w:rsid w:val="00E57851"/>
    <w:rsid w:val="00ED59D3"/>
    <w:rsid w:val="00EE5D2B"/>
    <w:rsid w:val="00EE70A8"/>
    <w:rsid w:val="00EF3BD8"/>
    <w:rsid w:val="00F12630"/>
    <w:rsid w:val="00F66631"/>
    <w:rsid w:val="00F95417"/>
    <w:rsid w:val="00F96AD6"/>
    <w:rsid w:val="00FC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E685949"/>
  <w15:chartTrackingRefBased/>
  <w15:docId w15:val="{A5064C60-2E42-D94B-9569-8104FADA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HR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60B9D"/>
    <w:rPr>
      <w:i/>
      <w:color w:val="0000FF"/>
      <w:lang w:val="hr-HR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paragraph" w:customStyle="1" w:styleId="whitespace-pre-wrap">
    <w:name w:val="whitespace-pre-wrap"/>
    <w:basedOn w:val="Normal"/>
    <w:rsid w:val="00BA44E6"/>
    <w:pPr>
      <w:widowControl/>
      <w:spacing w:before="100" w:beforeAutospacing="1" w:after="100" w:afterAutospacing="1" w:line="240" w:lineRule="auto"/>
    </w:pPr>
    <w:rPr>
      <w:sz w:val="24"/>
      <w:szCs w:val="24"/>
      <w:lang w:val="en-HR" w:eastAsia="en-GB"/>
    </w:rPr>
  </w:style>
  <w:style w:type="paragraph" w:customStyle="1" w:styleId="whitespace-normal">
    <w:name w:val="whitespace-normal"/>
    <w:basedOn w:val="Normal"/>
    <w:rsid w:val="00BA44E6"/>
    <w:pPr>
      <w:widowControl/>
      <w:spacing w:before="100" w:beforeAutospacing="1" w:after="100" w:afterAutospacing="1" w:line="240" w:lineRule="auto"/>
    </w:pPr>
    <w:rPr>
      <w:sz w:val="24"/>
      <w:szCs w:val="24"/>
      <w:lang w:val="en-HR" w:eastAsia="en-GB"/>
    </w:rPr>
  </w:style>
  <w:style w:type="paragraph" w:styleId="ListParagraph">
    <w:name w:val="List Paragraph"/>
    <w:basedOn w:val="Normal"/>
    <w:uiPriority w:val="34"/>
    <w:qFormat/>
    <w:rsid w:val="005A33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94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u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boot/docs/current/reference/htmlsingl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rezlt/Downloads/FER_Predmet_Projekt_Tehnicka_Dokumentaci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FER_Predmet_Projekt_Tehnicka_Dokumentacija.dotx</Template>
  <TotalTime>109</TotalTime>
  <Pages>6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Toni Serezlija</dc:creator>
  <cp:keywords/>
  <dc:description/>
  <cp:lastModifiedBy>Toni Serezlija</cp:lastModifiedBy>
  <cp:revision>23</cp:revision>
  <cp:lastPrinted>2005-03-17T14:40:00Z</cp:lastPrinted>
  <dcterms:created xsi:type="dcterms:W3CDTF">2025-01-28T12:55:00Z</dcterms:created>
  <dcterms:modified xsi:type="dcterms:W3CDTF">2025-01-28T23:46:00Z</dcterms:modified>
</cp:coreProperties>
</file>