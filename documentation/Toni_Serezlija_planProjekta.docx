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0DCB88" w14:textId="043AEC6E" w:rsidR="00BB0DA6" w:rsidRPr="006D00C5" w:rsidRDefault="00303286" w:rsidP="00033D01">
      <w:pPr>
        <w:pStyle w:val="Title"/>
        <w:jc w:val="right"/>
        <w:rPr>
          <w:lang w:val="hr-HR"/>
        </w:rPr>
      </w:pPr>
      <w:r>
        <w:rPr>
          <w:lang w:val="hr-HR"/>
        </w:rPr>
        <w:t>Sustav za upravljanje terminima u stvarnom vremenu</w:t>
      </w:r>
    </w:p>
    <w:p w14:paraId="2E461299" w14:textId="77777777" w:rsidR="00BB0DA6" w:rsidRPr="006D00C5" w:rsidRDefault="00C74132" w:rsidP="00033D01">
      <w:pPr>
        <w:pStyle w:val="Title"/>
        <w:jc w:val="right"/>
        <w:rPr>
          <w:lang w:val="hr-HR"/>
        </w:rPr>
      </w:pPr>
      <w:r>
        <w:rPr>
          <w:lang w:val="hr-HR"/>
        </w:rPr>
        <w:t>Projektna dokumentacija</w:t>
      </w:r>
    </w:p>
    <w:p w14:paraId="51444A87" w14:textId="77777777" w:rsidR="00BB0DA6" w:rsidRPr="006D00C5" w:rsidRDefault="00BB0DA6" w:rsidP="00033D01">
      <w:pPr>
        <w:pStyle w:val="Title"/>
        <w:jc w:val="right"/>
        <w:rPr>
          <w:lang w:val="hr-HR"/>
        </w:rPr>
      </w:pPr>
    </w:p>
    <w:p w14:paraId="43EBF9CE" w14:textId="1A7462F3" w:rsidR="00BB0DA6" w:rsidRPr="006D00C5" w:rsidRDefault="00D431B3" w:rsidP="00033D01">
      <w:pPr>
        <w:pStyle w:val="Title"/>
        <w:jc w:val="right"/>
        <w:rPr>
          <w:sz w:val="28"/>
          <w:lang w:val="hr-HR"/>
        </w:rPr>
      </w:pPr>
      <w:r w:rsidRPr="006D00C5">
        <w:rPr>
          <w:sz w:val="28"/>
          <w:lang w:val="hr-HR"/>
        </w:rPr>
        <w:t>Verzija</w:t>
      </w:r>
      <w:r w:rsidR="00BB0DA6" w:rsidRPr="006D00C5">
        <w:rPr>
          <w:sz w:val="28"/>
          <w:lang w:val="hr-HR"/>
        </w:rPr>
        <w:t xml:space="preserve"> </w:t>
      </w:r>
      <w:r w:rsidR="00356B4E">
        <w:rPr>
          <w:sz w:val="28"/>
          <w:lang w:val="hr-HR"/>
        </w:rPr>
        <w:t>2</w:t>
      </w:r>
      <w:r w:rsidR="00BB0DA6" w:rsidRPr="006D00C5">
        <w:rPr>
          <w:sz w:val="28"/>
          <w:lang w:val="hr-HR"/>
        </w:rPr>
        <w:t>.0</w:t>
      </w:r>
    </w:p>
    <w:p w14:paraId="4EDB28BB" w14:textId="77777777" w:rsidR="00DE4D1A" w:rsidRDefault="00DE4D1A" w:rsidP="00033D01">
      <w:pPr>
        <w:pStyle w:val="Title"/>
        <w:rPr>
          <w:sz w:val="28"/>
          <w:lang w:val="hr-HR"/>
        </w:rPr>
        <w:sectPr w:rsidR="00DE4D1A" w:rsidSect="00DE4D1A">
          <w:headerReference w:type="default" r:id="rId8"/>
          <w:footerReference w:type="default" r:id="rId9"/>
          <w:type w:val="continuous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48B6600E" w14:textId="77777777" w:rsidR="00BB0DA6" w:rsidRPr="006D00C5" w:rsidRDefault="00D431B3" w:rsidP="00033D01">
      <w:pPr>
        <w:pStyle w:val="Title"/>
        <w:rPr>
          <w:lang w:val="hr-HR"/>
        </w:rPr>
      </w:pPr>
      <w:r w:rsidRPr="006D00C5">
        <w:rPr>
          <w:lang w:val="hr-HR"/>
        </w:rPr>
        <w:lastRenderedPageBreak/>
        <w:t>Sadržaj</w:t>
      </w:r>
    </w:p>
    <w:p w14:paraId="6DCB39F7" w14:textId="5AA6316E" w:rsidR="009B5C1E" w:rsidRDefault="00BB0DA6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</w:pPr>
      <w:r w:rsidRPr="006D00C5">
        <w:rPr>
          <w:lang w:val="hr-HR"/>
        </w:rPr>
        <w:fldChar w:fldCharType="begin"/>
      </w:r>
      <w:r w:rsidRPr="006D00C5">
        <w:rPr>
          <w:lang w:val="hr-HR"/>
        </w:rPr>
        <w:instrText xml:space="preserve"> TOC \o "1-3" </w:instrText>
      </w:r>
      <w:r w:rsidRPr="006D00C5">
        <w:rPr>
          <w:lang w:val="hr-HR"/>
        </w:rPr>
        <w:fldChar w:fldCharType="separate"/>
      </w:r>
      <w:r w:rsidR="009B5C1E" w:rsidRPr="00C7727C">
        <w:rPr>
          <w:noProof/>
          <w:lang w:val="hr-HR"/>
        </w:rPr>
        <w:t>1.</w:t>
      </w:r>
      <w:r w:rsidR="009B5C1E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  <w:tab/>
      </w:r>
      <w:r w:rsidR="009B5C1E" w:rsidRPr="00C7727C">
        <w:rPr>
          <w:noProof/>
          <w:lang w:val="hr-HR"/>
        </w:rPr>
        <w:t>Puni naziv projekta</w:t>
      </w:r>
      <w:r w:rsidR="009B5C1E">
        <w:rPr>
          <w:noProof/>
        </w:rPr>
        <w:tab/>
      </w:r>
      <w:r w:rsidR="009B5C1E">
        <w:rPr>
          <w:noProof/>
        </w:rPr>
        <w:fldChar w:fldCharType="begin"/>
      </w:r>
      <w:r w:rsidR="009B5C1E">
        <w:rPr>
          <w:noProof/>
        </w:rPr>
        <w:instrText xml:space="preserve"> PAGEREF _Toc188991135 \h </w:instrText>
      </w:r>
      <w:r w:rsidR="009B5C1E">
        <w:rPr>
          <w:noProof/>
        </w:rPr>
      </w:r>
      <w:r w:rsidR="009B5C1E">
        <w:rPr>
          <w:noProof/>
        </w:rPr>
        <w:fldChar w:fldCharType="separate"/>
      </w:r>
      <w:r w:rsidR="009B5C1E">
        <w:rPr>
          <w:noProof/>
        </w:rPr>
        <w:t>4</w:t>
      </w:r>
      <w:r w:rsidR="009B5C1E">
        <w:rPr>
          <w:noProof/>
        </w:rPr>
        <w:fldChar w:fldCharType="end"/>
      </w:r>
    </w:p>
    <w:p w14:paraId="287B9E8F" w14:textId="0CA2AADE" w:rsidR="009B5C1E" w:rsidRDefault="009B5C1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</w:pPr>
      <w:r w:rsidRPr="00C7727C">
        <w:rPr>
          <w:noProof/>
          <w:lang w:val="hr-HR"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  <w:tab/>
      </w:r>
      <w:r w:rsidRPr="00C7727C">
        <w:rPr>
          <w:noProof/>
          <w:lang w:val="hr-HR"/>
        </w:rPr>
        <w:t>Skraćeni naziv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_Toc188991136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97EA818" w14:textId="4F186D1B" w:rsidR="009B5C1E" w:rsidRDefault="009B5C1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</w:pPr>
      <w:r w:rsidRPr="00C7727C">
        <w:rPr>
          <w:noProof/>
          <w:lang w:val="hr-HR"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  <w:tab/>
      </w:r>
      <w:r w:rsidRPr="00C7727C">
        <w:rPr>
          <w:noProof/>
          <w:lang w:val="hr-HR"/>
        </w:rPr>
        <w:t>Opis problema/teme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_Toc188991137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0379E1" w14:textId="64EDC7B6" w:rsidR="009B5C1E" w:rsidRDefault="009B5C1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</w:pPr>
      <w:r w:rsidRPr="00C7727C">
        <w:rPr>
          <w:noProof/>
          <w:lang w:val="hr-HR"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  <w:tab/>
      </w:r>
      <w:r w:rsidRPr="00C7727C">
        <w:rPr>
          <w:noProof/>
          <w:lang w:val="hr-HR"/>
        </w:rPr>
        <w:t>Cilj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_Toc188991138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F67B2C9" w14:textId="513579B1" w:rsidR="009B5C1E" w:rsidRDefault="009B5C1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</w:pPr>
      <w:r w:rsidRPr="00C7727C">
        <w:rPr>
          <w:noProof/>
          <w:lang w:val="hr-HR"/>
        </w:rPr>
        <w:t>5.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  <w:tab/>
      </w:r>
      <w:r w:rsidRPr="00C7727C">
        <w:rPr>
          <w:noProof/>
          <w:lang w:val="hr-HR"/>
        </w:rPr>
        <w:t>Voditelj studentskog 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_Toc188991139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42A135" w14:textId="4067345B" w:rsidR="009B5C1E" w:rsidRDefault="009B5C1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</w:pPr>
      <w:r w:rsidRPr="00C7727C">
        <w:rPr>
          <w:noProof/>
          <w:lang w:val="hr-HR"/>
        </w:rPr>
        <w:t>6.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  <w:tab/>
      </w:r>
      <w:r w:rsidRPr="00C7727C">
        <w:rPr>
          <w:noProof/>
          <w:lang w:val="hr-HR"/>
        </w:rPr>
        <w:t>Rezultat(i)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_Toc188991140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2F6671" w14:textId="617D3D7E" w:rsidR="009B5C1E" w:rsidRDefault="009B5C1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</w:pPr>
      <w:r w:rsidRPr="00C7727C">
        <w:rPr>
          <w:noProof/>
          <w:lang w:val="hr-HR"/>
        </w:rPr>
        <w:t>7.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  <w:tab/>
      </w:r>
      <w:r w:rsidRPr="00C7727C">
        <w:rPr>
          <w:noProof/>
          <w:lang w:val="hr-HR"/>
        </w:rPr>
        <w:t>Slični projekti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_Toc188991141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879BE04" w14:textId="7E37FE58" w:rsidR="009B5C1E" w:rsidRDefault="009B5C1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</w:pPr>
      <w:r w:rsidRPr="00C7727C">
        <w:rPr>
          <w:noProof/>
          <w:lang w:val="hr-HR"/>
        </w:rPr>
        <w:t>8.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  <w:tab/>
      </w:r>
      <w:r w:rsidRPr="00C7727C">
        <w:rPr>
          <w:noProof/>
          <w:lang w:val="hr-HR"/>
        </w:rPr>
        <w:t>Resursi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_Toc188991142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7B656F" w14:textId="2BFCC24F" w:rsidR="009B5C1E" w:rsidRDefault="009B5C1E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</w:pPr>
      <w:r w:rsidRPr="00C7727C">
        <w:rPr>
          <w:noProof/>
          <w:lang w:val="hr-HR"/>
        </w:rPr>
        <w:t>9.</w:t>
      </w:r>
      <w:r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  <w:tab/>
      </w:r>
      <w:r w:rsidRPr="00C7727C">
        <w:rPr>
          <w:noProof/>
          <w:lang w:val="hr-HR"/>
        </w:rPr>
        <w:t>Glavni rizici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_Toc188991143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5EF4630" w14:textId="5BAE6F94" w:rsidR="009B5C1E" w:rsidRDefault="009B5C1E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</w:pPr>
      <w:r w:rsidRPr="00C7727C">
        <w:rPr>
          <w:noProof/>
          <w:lang w:val="hr-HR"/>
        </w:rPr>
        <w:t>10.</w:t>
      </w:r>
      <w:r w:rsidR="00EA0E1D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  <w:t xml:space="preserve">    </w:t>
      </w:r>
      <w:r w:rsidRPr="00C7727C">
        <w:rPr>
          <w:noProof/>
          <w:lang w:val="hr-HR"/>
        </w:rPr>
        <w:t>Smanjivanje rizika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_Toc188991144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7648ABC" w14:textId="05F25605" w:rsidR="009B5C1E" w:rsidRDefault="009B5C1E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</w:pPr>
      <w:r w:rsidRPr="00C7727C">
        <w:rPr>
          <w:noProof/>
          <w:lang w:val="hr-HR"/>
        </w:rPr>
        <w:t>11.</w:t>
      </w:r>
      <w:r w:rsidR="00EA0E1D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  <w:t xml:space="preserve">    </w:t>
      </w:r>
      <w:r w:rsidRPr="00C7727C">
        <w:rPr>
          <w:noProof/>
          <w:lang w:val="hr-HR"/>
        </w:rPr>
        <w:t>Glavne faze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_Toc188991145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72B2C55" w14:textId="5A9BC445" w:rsidR="009B5C1E" w:rsidRDefault="009B5C1E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</w:pPr>
      <w:r w:rsidRPr="00C7727C">
        <w:rPr>
          <w:noProof/>
          <w:lang w:val="hr-HR"/>
        </w:rPr>
        <w:t>12.</w:t>
      </w:r>
      <w:r w:rsidR="00EA0E1D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  <w:t xml:space="preserve">    </w:t>
      </w:r>
      <w:r w:rsidRPr="00C7727C">
        <w:rPr>
          <w:noProof/>
          <w:lang w:val="hr-HR"/>
        </w:rPr>
        <w:t xml:space="preserve">Struktura raspodijeljenog posla (engl. </w:t>
      </w:r>
      <w:r w:rsidRPr="00C7727C">
        <w:rPr>
          <w:i/>
          <w:noProof/>
          <w:lang w:val="hr-HR"/>
        </w:rPr>
        <w:t>Work Breakdown Structure</w:t>
      </w:r>
      <w:r w:rsidRPr="00C7727C">
        <w:rPr>
          <w:noProof/>
          <w:lang w:val="hr-HR"/>
        </w:rPr>
        <w:t xml:space="preserve"> - WBS)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_Toc188991146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509125" w14:textId="1CFEF8A5" w:rsidR="009B5C1E" w:rsidRDefault="009B5C1E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</w:pPr>
      <w:r w:rsidRPr="00C7727C">
        <w:rPr>
          <w:noProof/>
          <w:lang w:val="hr-HR"/>
        </w:rPr>
        <w:t>13.</w:t>
      </w:r>
      <w:r w:rsidR="00EA0E1D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  <w:t xml:space="preserve">    </w:t>
      </w:r>
      <w:r w:rsidRPr="00C7727C">
        <w:rPr>
          <w:noProof/>
          <w:lang w:val="hr-HR"/>
        </w:rPr>
        <w:t xml:space="preserve">Kontrolne točke projekta (engl. </w:t>
      </w:r>
      <w:r w:rsidRPr="00C7727C">
        <w:rPr>
          <w:i/>
          <w:iCs/>
          <w:noProof/>
          <w:lang w:val="hr-HR"/>
        </w:rPr>
        <w:t>milestones</w:t>
      </w:r>
      <w:r w:rsidRPr="00C7727C">
        <w:rPr>
          <w:noProof/>
          <w:lang w:val="hr-HR"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_Toc188991147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3DD113B" w14:textId="06F6ADCF" w:rsidR="009B5C1E" w:rsidRDefault="009B5C1E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</w:pPr>
      <w:r w:rsidRPr="00C7727C">
        <w:rPr>
          <w:noProof/>
          <w:lang w:val="hr-HR"/>
        </w:rPr>
        <w:t>14</w:t>
      </w:r>
      <w:r w:rsidR="00EA0E1D">
        <w:rPr>
          <w:noProof/>
          <w:lang w:val="hr-HR"/>
        </w:rPr>
        <w:t xml:space="preserve">.    </w:t>
      </w:r>
      <w:r w:rsidRPr="00C7727C">
        <w:rPr>
          <w:noProof/>
          <w:lang w:val="hr-HR"/>
        </w:rPr>
        <w:t>Gantogram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_Toc188991148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2EAE7A3" w14:textId="0C359624" w:rsidR="009B5C1E" w:rsidRDefault="009B5C1E">
      <w:pPr>
        <w:pStyle w:val="TOC1"/>
        <w:tabs>
          <w:tab w:val="left" w:pos="990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</w:pPr>
      <w:r w:rsidRPr="00C7727C">
        <w:rPr>
          <w:noProof/>
          <w:lang w:val="hr-HR"/>
        </w:rPr>
        <w:t>15.</w:t>
      </w:r>
      <w:r w:rsidR="00EA0E1D"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HR" w:eastAsia="en-GB"/>
          <w14:ligatures w14:val="standardContextual"/>
        </w:rPr>
        <w:t xml:space="preserve">    </w:t>
      </w:r>
      <w:r w:rsidRPr="00C7727C">
        <w:rPr>
          <w:noProof/>
          <w:lang w:val="hr-HR"/>
        </w:rPr>
        <w:t>Zapisnici sastanaka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_Toc188991149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0511C00" w14:textId="68C544EF" w:rsidR="00DE4D1A" w:rsidRPr="00DE4D1A" w:rsidRDefault="00BB0DA6" w:rsidP="00E461C1">
      <w:pPr>
        <w:pStyle w:val="Title"/>
        <w:rPr>
          <w:lang w:val="hr-HR"/>
        </w:rPr>
      </w:pPr>
      <w:r w:rsidRPr="006D00C5">
        <w:rPr>
          <w:lang w:val="hr-HR"/>
        </w:rPr>
        <w:fldChar w:fldCharType="end"/>
      </w:r>
      <w:r w:rsidRPr="006D00C5">
        <w:rPr>
          <w:lang w:val="hr-HR"/>
        </w:rPr>
        <w:br w:type="page"/>
      </w:r>
      <w:r w:rsidR="006E238A" w:rsidRPr="006D00C5">
        <w:rPr>
          <w:lang w:val="hr-HR"/>
        </w:rPr>
        <w:lastRenderedPageBreak/>
        <w:t xml:space="preserve">Prijedlog </w:t>
      </w:r>
      <w:r w:rsidR="00C74132">
        <w:rPr>
          <w:lang w:val="hr-HR"/>
        </w:rPr>
        <w:t xml:space="preserve">i plan </w:t>
      </w:r>
      <w:r w:rsidR="006E238A" w:rsidRPr="006D00C5">
        <w:rPr>
          <w:lang w:val="hr-HR"/>
        </w:rPr>
        <w:t>projekta</w:t>
      </w:r>
    </w:p>
    <w:p w14:paraId="32AC0132" w14:textId="77777777" w:rsidR="00BB0DA6" w:rsidRPr="006D00C5" w:rsidRDefault="00DF3B4B" w:rsidP="006D00C5">
      <w:pPr>
        <w:pStyle w:val="Heading1"/>
        <w:rPr>
          <w:lang w:val="hr-HR"/>
        </w:rPr>
      </w:pPr>
      <w:r w:rsidRPr="006D00C5">
        <w:rPr>
          <w:lang w:val="hr-HR"/>
        </w:rPr>
        <w:br w:type="page"/>
      </w:r>
      <w:bookmarkStart w:id="0" w:name="_Toc188991135"/>
      <w:r w:rsidR="006E238A" w:rsidRPr="006D00C5">
        <w:rPr>
          <w:lang w:val="hr-HR"/>
        </w:rPr>
        <w:lastRenderedPageBreak/>
        <w:t>Puni naziv projekta</w:t>
      </w:r>
      <w:bookmarkEnd w:id="0"/>
    </w:p>
    <w:p w14:paraId="78903875" w14:textId="69629D20" w:rsidR="00C601D9" w:rsidRPr="00C601D9" w:rsidRDefault="004745D9" w:rsidP="004745D9">
      <w:pPr>
        <w:pStyle w:val="BodyText"/>
        <w:ind w:left="0"/>
        <w:rPr>
          <w:lang w:val="hr-HR"/>
        </w:rPr>
      </w:pPr>
      <w:proofErr w:type="spellStart"/>
      <w:r w:rsidRPr="004745D9">
        <w:t>Sustav</w:t>
      </w:r>
      <w:proofErr w:type="spellEnd"/>
      <w:r w:rsidRPr="004745D9">
        <w:t xml:space="preserve"> za </w:t>
      </w:r>
      <w:proofErr w:type="spellStart"/>
      <w:r w:rsidRPr="004745D9">
        <w:t>upravljanje</w:t>
      </w:r>
      <w:proofErr w:type="spellEnd"/>
      <w:r w:rsidRPr="004745D9">
        <w:t xml:space="preserve"> </w:t>
      </w:r>
      <w:proofErr w:type="spellStart"/>
      <w:r w:rsidRPr="004745D9">
        <w:t>terminima</w:t>
      </w:r>
      <w:proofErr w:type="spellEnd"/>
      <w:r w:rsidRPr="004745D9">
        <w:t xml:space="preserve"> </w:t>
      </w:r>
      <w:proofErr w:type="spellStart"/>
      <w:r w:rsidRPr="004745D9">
        <w:t>i</w:t>
      </w:r>
      <w:proofErr w:type="spellEnd"/>
      <w:r w:rsidRPr="004745D9">
        <w:t xml:space="preserve"> </w:t>
      </w:r>
      <w:proofErr w:type="spellStart"/>
      <w:r w:rsidRPr="004745D9">
        <w:t>obavijestima</w:t>
      </w:r>
      <w:proofErr w:type="spellEnd"/>
      <w:r w:rsidRPr="004745D9">
        <w:t xml:space="preserve"> u </w:t>
      </w:r>
      <w:proofErr w:type="spellStart"/>
      <w:r w:rsidRPr="004745D9">
        <w:t>stvarnom</w:t>
      </w:r>
      <w:proofErr w:type="spellEnd"/>
      <w:r w:rsidRPr="004745D9">
        <w:t xml:space="preserve"> </w:t>
      </w:r>
      <w:proofErr w:type="spellStart"/>
      <w:r w:rsidRPr="004745D9">
        <w:t>vremenu</w:t>
      </w:r>
      <w:proofErr w:type="spellEnd"/>
    </w:p>
    <w:p w14:paraId="4FD2E43A" w14:textId="77777777" w:rsidR="00BB0DA6" w:rsidRPr="006D00C5" w:rsidRDefault="00F96AD6" w:rsidP="006D00C5">
      <w:pPr>
        <w:pStyle w:val="Heading1"/>
        <w:rPr>
          <w:lang w:val="hr-HR"/>
        </w:rPr>
      </w:pPr>
      <w:bookmarkStart w:id="1" w:name="_Toc188991136"/>
      <w:r w:rsidRPr="006D00C5">
        <w:rPr>
          <w:lang w:val="hr-HR"/>
        </w:rPr>
        <w:t>Skraćeni naziv projekta</w:t>
      </w:r>
      <w:bookmarkEnd w:id="1"/>
    </w:p>
    <w:p w14:paraId="21450CDA" w14:textId="65F3355F" w:rsidR="00C601D9" w:rsidRPr="00C601D9" w:rsidRDefault="004745D9" w:rsidP="004745D9">
      <w:pPr>
        <w:pStyle w:val="BodyText"/>
        <w:ind w:left="0"/>
        <w:rPr>
          <w:lang w:val="hr-HR"/>
        </w:rPr>
      </w:pPr>
      <w:proofErr w:type="spellStart"/>
      <w:r w:rsidRPr="004745D9">
        <w:t>Upravitelj</w:t>
      </w:r>
      <w:proofErr w:type="spellEnd"/>
      <w:r w:rsidRPr="004745D9">
        <w:t xml:space="preserve"> termina</w:t>
      </w:r>
    </w:p>
    <w:p w14:paraId="710AC0AA" w14:textId="77777777" w:rsidR="004D0BEF" w:rsidRPr="006D00C5" w:rsidRDefault="004D0BEF" w:rsidP="006D00C5">
      <w:pPr>
        <w:pStyle w:val="Heading1"/>
        <w:rPr>
          <w:lang w:val="hr-HR"/>
        </w:rPr>
      </w:pPr>
      <w:bookmarkStart w:id="2" w:name="_Toc188991137"/>
      <w:r w:rsidRPr="006D00C5">
        <w:rPr>
          <w:lang w:val="hr-HR"/>
        </w:rPr>
        <w:t>Opis problema/teme projekta</w:t>
      </w:r>
      <w:bookmarkEnd w:id="2"/>
    </w:p>
    <w:p w14:paraId="1B67312D" w14:textId="049CC4A3" w:rsidR="00C601D9" w:rsidRPr="00C601D9" w:rsidRDefault="00730D16" w:rsidP="00730D16">
      <w:pPr>
        <w:pStyle w:val="BodyText"/>
        <w:ind w:left="0"/>
        <w:rPr>
          <w:lang w:val="hr-HR"/>
        </w:rPr>
      </w:pPr>
      <w:proofErr w:type="spellStart"/>
      <w:r w:rsidRPr="00730D16">
        <w:t>Ovaj</w:t>
      </w:r>
      <w:proofErr w:type="spellEnd"/>
      <w:r w:rsidRPr="00730D16">
        <w:t xml:space="preserve"> </w:t>
      </w:r>
      <w:proofErr w:type="spellStart"/>
      <w:r w:rsidRPr="00730D16">
        <w:t>projekt</w:t>
      </w:r>
      <w:proofErr w:type="spellEnd"/>
      <w:r w:rsidRPr="00730D16">
        <w:t xml:space="preserve"> </w:t>
      </w:r>
      <w:proofErr w:type="spellStart"/>
      <w:r w:rsidRPr="00730D16">
        <w:t>demonstrira</w:t>
      </w:r>
      <w:proofErr w:type="spellEnd"/>
      <w:r w:rsidRPr="00730D16">
        <w:t xml:space="preserve"> </w:t>
      </w:r>
      <w:proofErr w:type="spellStart"/>
      <w:r w:rsidRPr="00730D16">
        <w:t>jednostavnu</w:t>
      </w:r>
      <w:proofErr w:type="spellEnd"/>
      <w:r w:rsidRPr="00730D16">
        <w:t xml:space="preserve"> </w:t>
      </w:r>
      <w:proofErr w:type="spellStart"/>
      <w:r w:rsidRPr="00730D16">
        <w:t>aplikaciju</w:t>
      </w:r>
      <w:proofErr w:type="spellEnd"/>
      <w:r w:rsidRPr="00730D16">
        <w:t xml:space="preserve"> za </w:t>
      </w:r>
      <w:proofErr w:type="spellStart"/>
      <w:r w:rsidRPr="00730D16">
        <w:t>upravljanje</w:t>
      </w:r>
      <w:proofErr w:type="spellEnd"/>
      <w:r w:rsidRPr="00730D16">
        <w:t xml:space="preserve"> </w:t>
      </w:r>
      <w:proofErr w:type="spellStart"/>
      <w:r w:rsidRPr="00730D16">
        <w:t>terminima</w:t>
      </w:r>
      <w:proofErr w:type="spellEnd"/>
      <w:r w:rsidRPr="00730D16">
        <w:t xml:space="preserve"> u </w:t>
      </w:r>
      <w:proofErr w:type="spellStart"/>
      <w:r w:rsidRPr="00730D16">
        <w:t>stvarnom</w:t>
      </w:r>
      <w:proofErr w:type="spellEnd"/>
      <w:r w:rsidRPr="00730D16">
        <w:t xml:space="preserve"> </w:t>
      </w:r>
      <w:proofErr w:type="spellStart"/>
      <w:r w:rsidRPr="00730D16">
        <w:t>vremenu</w:t>
      </w:r>
      <w:proofErr w:type="spellEnd"/>
      <w:r w:rsidRPr="00730D16">
        <w:t xml:space="preserve">, </w:t>
      </w:r>
      <w:proofErr w:type="spellStart"/>
      <w:r w:rsidRPr="00730D16">
        <w:t>fokusiranu</w:t>
      </w:r>
      <w:proofErr w:type="spellEnd"/>
      <w:r w:rsidRPr="00730D16">
        <w:t xml:space="preserve"> </w:t>
      </w:r>
      <w:proofErr w:type="spellStart"/>
      <w:r w:rsidRPr="00730D16">
        <w:t>na</w:t>
      </w:r>
      <w:proofErr w:type="spellEnd"/>
      <w:r w:rsidRPr="00730D16">
        <w:t xml:space="preserve"> </w:t>
      </w:r>
      <w:proofErr w:type="spellStart"/>
      <w:r w:rsidRPr="00730D16">
        <w:t>integraciju</w:t>
      </w:r>
      <w:proofErr w:type="spellEnd"/>
      <w:r w:rsidRPr="00730D16">
        <w:t xml:space="preserve"> </w:t>
      </w:r>
      <w:proofErr w:type="spellStart"/>
      <w:r w:rsidRPr="00730D16">
        <w:t>tehnologija</w:t>
      </w:r>
      <w:proofErr w:type="spellEnd"/>
      <w:r w:rsidRPr="00730D16">
        <w:t xml:space="preserve"> </w:t>
      </w:r>
      <w:proofErr w:type="spellStart"/>
      <w:r w:rsidRPr="00730D16">
        <w:t>koje</w:t>
      </w:r>
      <w:proofErr w:type="spellEnd"/>
      <w:r w:rsidRPr="00730D16">
        <w:t xml:space="preserve"> </w:t>
      </w:r>
      <w:proofErr w:type="spellStart"/>
      <w:r w:rsidRPr="00730D16">
        <w:t>omogućuju</w:t>
      </w:r>
      <w:proofErr w:type="spellEnd"/>
      <w:r w:rsidRPr="00730D16">
        <w:t xml:space="preserve"> </w:t>
      </w:r>
      <w:proofErr w:type="spellStart"/>
      <w:r w:rsidRPr="00730D16">
        <w:t>funkcionalnosti</w:t>
      </w:r>
      <w:proofErr w:type="spellEnd"/>
      <w:r w:rsidRPr="00730D16">
        <w:t xml:space="preserve"> </w:t>
      </w:r>
      <w:proofErr w:type="spellStart"/>
      <w:r w:rsidRPr="00730D16">
        <w:t>kao</w:t>
      </w:r>
      <w:proofErr w:type="spellEnd"/>
      <w:r w:rsidRPr="00730D16">
        <w:t xml:space="preserve"> </w:t>
      </w:r>
      <w:proofErr w:type="spellStart"/>
      <w:r w:rsidRPr="00730D16">
        <w:t>što</w:t>
      </w:r>
      <w:proofErr w:type="spellEnd"/>
      <w:r w:rsidRPr="00730D16">
        <w:t xml:space="preserve"> </w:t>
      </w:r>
      <w:proofErr w:type="spellStart"/>
      <w:r w:rsidRPr="00730D16">
        <w:t>su</w:t>
      </w:r>
      <w:proofErr w:type="spellEnd"/>
      <w:r w:rsidRPr="00730D16">
        <w:t xml:space="preserve"> CRUD </w:t>
      </w:r>
      <w:proofErr w:type="spellStart"/>
      <w:r w:rsidRPr="00730D16">
        <w:t>operacije</w:t>
      </w:r>
      <w:proofErr w:type="spellEnd"/>
      <w:r w:rsidRPr="00730D16">
        <w:t xml:space="preserve">, </w:t>
      </w:r>
      <w:proofErr w:type="spellStart"/>
      <w:r w:rsidRPr="00730D16">
        <w:t>ažuriranja</w:t>
      </w:r>
      <w:proofErr w:type="spellEnd"/>
      <w:r w:rsidRPr="00730D16">
        <w:t xml:space="preserve"> u </w:t>
      </w:r>
      <w:proofErr w:type="spellStart"/>
      <w:r w:rsidRPr="00730D16">
        <w:t>stvarnom</w:t>
      </w:r>
      <w:proofErr w:type="spellEnd"/>
      <w:r w:rsidRPr="00730D16">
        <w:t xml:space="preserve"> </w:t>
      </w:r>
      <w:proofErr w:type="spellStart"/>
      <w:r w:rsidRPr="00730D16">
        <w:t>vremenu</w:t>
      </w:r>
      <w:proofErr w:type="spellEnd"/>
      <w:r w:rsidRPr="00730D16">
        <w:t xml:space="preserve">, </w:t>
      </w:r>
      <w:proofErr w:type="spellStart"/>
      <w:r w:rsidRPr="00730D16">
        <w:t>slanje</w:t>
      </w:r>
      <w:proofErr w:type="spellEnd"/>
      <w:r w:rsidRPr="00730D16">
        <w:t xml:space="preserve"> </w:t>
      </w:r>
      <w:proofErr w:type="spellStart"/>
      <w:r w:rsidRPr="00730D16">
        <w:t>obavijesti</w:t>
      </w:r>
      <w:proofErr w:type="spellEnd"/>
      <w:r w:rsidRPr="00730D16">
        <w:t xml:space="preserve"> </w:t>
      </w:r>
      <w:proofErr w:type="spellStart"/>
      <w:r w:rsidRPr="00730D16">
        <w:t>i</w:t>
      </w:r>
      <w:proofErr w:type="spellEnd"/>
      <w:r w:rsidRPr="00730D16">
        <w:t xml:space="preserve"> </w:t>
      </w:r>
      <w:proofErr w:type="spellStart"/>
      <w:r w:rsidRPr="00730D16">
        <w:t>responziv</w:t>
      </w:r>
      <w:r w:rsidR="0049768A">
        <w:t>no</w:t>
      </w:r>
      <w:proofErr w:type="spellEnd"/>
      <w:r w:rsidRPr="00730D16">
        <w:t xml:space="preserve"> </w:t>
      </w:r>
      <w:proofErr w:type="spellStart"/>
      <w:r w:rsidRPr="00730D16">
        <w:t>korisničk</w:t>
      </w:r>
      <w:r w:rsidR="0049768A">
        <w:t>o</w:t>
      </w:r>
      <w:proofErr w:type="spellEnd"/>
      <w:r w:rsidRPr="00730D16">
        <w:t xml:space="preserve"> </w:t>
      </w:r>
      <w:proofErr w:type="spellStart"/>
      <w:r w:rsidRPr="00730D16">
        <w:t>sučelje</w:t>
      </w:r>
      <w:proofErr w:type="spellEnd"/>
      <w:r w:rsidRPr="00730D16">
        <w:t xml:space="preserve">. Problem koji se </w:t>
      </w:r>
      <w:proofErr w:type="spellStart"/>
      <w:r w:rsidRPr="00730D16">
        <w:t>rješava</w:t>
      </w:r>
      <w:proofErr w:type="spellEnd"/>
      <w:r w:rsidRPr="00730D16">
        <w:t xml:space="preserve"> je </w:t>
      </w:r>
      <w:proofErr w:type="spellStart"/>
      <w:r w:rsidRPr="00730D16">
        <w:t>potreba</w:t>
      </w:r>
      <w:proofErr w:type="spellEnd"/>
      <w:r w:rsidRPr="00730D16">
        <w:t xml:space="preserve"> za </w:t>
      </w:r>
      <w:proofErr w:type="spellStart"/>
      <w:r w:rsidRPr="00730D16">
        <w:t>interaktivnom</w:t>
      </w:r>
      <w:proofErr w:type="spellEnd"/>
      <w:r w:rsidRPr="00730D16">
        <w:t xml:space="preserve"> </w:t>
      </w:r>
      <w:proofErr w:type="spellStart"/>
      <w:r w:rsidRPr="00730D16">
        <w:t>platformom</w:t>
      </w:r>
      <w:proofErr w:type="spellEnd"/>
      <w:r w:rsidRPr="00730D16">
        <w:t xml:space="preserve"> </w:t>
      </w:r>
      <w:proofErr w:type="spellStart"/>
      <w:r w:rsidRPr="00730D16">
        <w:t>koja</w:t>
      </w:r>
      <w:proofErr w:type="spellEnd"/>
      <w:r w:rsidRPr="00730D16">
        <w:t xml:space="preserve"> </w:t>
      </w:r>
      <w:proofErr w:type="spellStart"/>
      <w:r w:rsidRPr="00730D16">
        <w:t>omogućuje</w:t>
      </w:r>
      <w:proofErr w:type="spellEnd"/>
      <w:r w:rsidRPr="00730D16">
        <w:t xml:space="preserve"> </w:t>
      </w:r>
      <w:proofErr w:type="spellStart"/>
      <w:r w:rsidRPr="00730D16">
        <w:t>brzu</w:t>
      </w:r>
      <w:proofErr w:type="spellEnd"/>
      <w:r w:rsidRPr="00730D16">
        <w:t xml:space="preserve"> </w:t>
      </w:r>
      <w:proofErr w:type="spellStart"/>
      <w:r w:rsidRPr="00730D16">
        <w:t>i</w:t>
      </w:r>
      <w:proofErr w:type="spellEnd"/>
      <w:r w:rsidRPr="00730D16">
        <w:t xml:space="preserve"> </w:t>
      </w:r>
      <w:proofErr w:type="spellStart"/>
      <w:r w:rsidRPr="00730D16">
        <w:t>učinkovitu</w:t>
      </w:r>
      <w:proofErr w:type="spellEnd"/>
      <w:r w:rsidRPr="00730D16">
        <w:t xml:space="preserve"> </w:t>
      </w:r>
      <w:proofErr w:type="spellStart"/>
      <w:r w:rsidRPr="00730D16">
        <w:t>organizaciju</w:t>
      </w:r>
      <w:proofErr w:type="spellEnd"/>
      <w:r w:rsidRPr="00730D16">
        <w:t xml:space="preserve"> termina </w:t>
      </w:r>
      <w:proofErr w:type="spellStart"/>
      <w:r w:rsidRPr="00730D16">
        <w:t>te</w:t>
      </w:r>
      <w:proofErr w:type="spellEnd"/>
      <w:r w:rsidRPr="00730D16">
        <w:t xml:space="preserve"> </w:t>
      </w:r>
      <w:proofErr w:type="spellStart"/>
      <w:r w:rsidRPr="00730D16">
        <w:t>obavještavanje</w:t>
      </w:r>
      <w:proofErr w:type="spellEnd"/>
      <w:r w:rsidRPr="00730D16">
        <w:t xml:space="preserve"> </w:t>
      </w:r>
      <w:proofErr w:type="spellStart"/>
      <w:r w:rsidRPr="00730D16">
        <w:t>korisnika</w:t>
      </w:r>
      <w:proofErr w:type="spellEnd"/>
      <w:r w:rsidRPr="00730D16">
        <w:t xml:space="preserve"> o </w:t>
      </w:r>
      <w:proofErr w:type="spellStart"/>
      <w:r w:rsidRPr="00730D16">
        <w:t>promjenama</w:t>
      </w:r>
      <w:proofErr w:type="spellEnd"/>
      <w:r w:rsidRPr="00730D16">
        <w:t xml:space="preserve"> u </w:t>
      </w:r>
      <w:proofErr w:type="spellStart"/>
      <w:r w:rsidRPr="00730D16">
        <w:t>terminima</w:t>
      </w:r>
      <w:proofErr w:type="spellEnd"/>
      <w:r w:rsidRPr="00730D16">
        <w:t>.</w:t>
      </w:r>
    </w:p>
    <w:p w14:paraId="60D6512E" w14:textId="77777777" w:rsidR="00BB0DA6" w:rsidRPr="006D00C5" w:rsidRDefault="00F96AD6" w:rsidP="006D00C5">
      <w:pPr>
        <w:pStyle w:val="Heading1"/>
        <w:rPr>
          <w:lang w:val="hr-HR"/>
        </w:rPr>
      </w:pPr>
      <w:bookmarkStart w:id="3" w:name="_Toc188991138"/>
      <w:r w:rsidRPr="006D00C5">
        <w:rPr>
          <w:lang w:val="hr-HR"/>
        </w:rPr>
        <w:t>Cilj projekta</w:t>
      </w:r>
      <w:bookmarkEnd w:id="3"/>
    </w:p>
    <w:p w14:paraId="123DFEC2" w14:textId="701AC05F" w:rsidR="00C601D9" w:rsidRPr="00C601D9" w:rsidRDefault="00166A74" w:rsidP="00166A74">
      <w:pPr>
        <w:pStyle w:val="BodyText"/>
        <w:ind w:left="0"/>
        <w:rPr>
          <w:lang w:val="hr-HR"/>
        </w:rPr>
      </w:pPr>
      <w:proofErr w:type="spellStart"/>
      <w:r w:rsidRPr="00166A74">
        <w:t>Cilj</w:t>
      </w:r>
      <w:proofErr w:type="spellEnd"/>
      <w:r w:rsidRPr="00166A74">
        <w:t xml:space="preserve"> je </w:t>
      </w:r>
      <w:proofErr w:type="spellStart"/>
      <w:r w:rsidRPr="00166A74">
        <w:t>kreirati</w:t>
      </w:r>
      <w:proofErr w:type="spellEnd"/>
      <w:r w:rsidRPr="00166A74">
        <w:t xml:space="preserve"> </w:t>
      </w:r>
      <w:proofErr w:type="spellStart"/>
      <w:r w:rsidRPr="00166A74">
        <w:t>aplikaciju</w:t>
      </w:r>
      <w:proofErr w:type="spellEnd"/>
      <w:r w:rsidRPr="00166A74">
        <w:t xml:space="preserve"> </w:t>
      </w:r>
      <w:proofErr w:type="spellStart"/>
      <w:r w:rsidRPr="00166A74">
        <w:t>kao</w:t>
      </w:r>
      <w:proofErr w:type="spellEnd"/>
      <w:r w:rsidRPr="00166A74">
        <w:t xml:space="preserve"> </w:t>
      </w:r>
      <w:proofErr w:type="spellStart"/>
      <w:r w:rsidRPr="00166A74">
        <w:t>dokaz</w:t>
      </w:r>
      <w:proofErr w:type="spellEnd"/>
      <w:r w:rsidRPr="00166A74">
        <w:t xml:space="preserve"> </w:t>
      </w:r>
      <w:proofErr w:type="spellStart"/>
      <w:r w:rsidRPr="00166A74">
        <w:t>koncepta</w:t>
      </w:r>
      <w:proofErr w:type="spellEnd"/>
      <w:r w:rsidRPr="00166A74">
        <w:t xml:space="preserve"> za </w:t>
      </w:r>
      <w:proofErr w:type="spellStart"/>
      <w:r w:rsidRPr="00166A74">
        <w:t>sustav</w:t>
      </w:r>
      <w:proofErr w:type="spellEnd"/>
      <w:r w:rsidRPr="00166A74">
        <w:t xml:space="preserve"> </w:t>
      </w:r>
      <w:proofErr w:type="spellStart"/>
      <w:r w:rsidRPr="00166A74">
        <w:t>upravljanja</w:t>
      </w:r>
      <w:proofErr w:type="spellEnd"/>
      <w:r w:rsidRPr="00166A74">
        <w:t xml:space="preserve"> </w:t>
      </w:r>
      <w:proofErr w:type="spellStart"/>
      <w:r w:rsidRPr="00166A74">
        <w:t>terminima</w:t>
      </w:r>
      <w:proofErr w:type="spellEnd"/>
      <w:r w:rsidRPr="00166A74">
        <w:t xml:space="preserve">, </w:t>
      </w:r>
      <w:proofErr w:type="spellStart"/>
      <w:r w:rsidRPr="00166A74">
        <w:t>koristeći</w:t>
      </w:r>
      <w:proofErr w:type="spellEnd"/>
      <w:r w:rsidRPr="00166A74">
        <w:t xml:space="preserve"> </w:t>
      </w:r>
      <w:proofErr w:type="spellStart"/>
      <w:r w:rsidRPr="00166A74">
        <w:t>definirane</w:t>
      </w:r>
      <w:proofErr w:type="spellEnd"/>
      <w:r w:rsidRPr="00166A74">
        <w:t xml:space="preserve"> </w:t>
      </w:r>
      <w:proofErr w:type="spellStart"/>
      <w:r w:rsidRPr="00166A74">
        <w:t>tehnologije</w:t>
      </w:r>
      <w:proofErr w:type="spellEnd"/>
      <w:r w:rsidRPr="00166A74">
        <w:t xml:space="preserve"> (React, Tailwind CSS, Spring Boot, Firebase, MongoDB, Redis, Socket.IO, Auth0). </w:t>
      </w:r>
      <w:proofErr w:type="spellStart"/>
      <w:r w:rsidRPr="00166A74">
        <w:t>Funkcionalnosti</w:t>
      </w:r>
      <w:proofErr w:type="spellEnd"/>
      <w:r w:rsidRPr="00166A74">
        <w:t xml:space="preserve"> </w:t>
      </w:r>
      <w:proofErr w:type="spellStart"/>
      <w:r w:rsidRPr="00166A74">
        <w:t>uključuju</w:t>
      </w:r>
      <w:proofErr w:type="spellEnd"/>
      <w:r w:rsidRPr="00166A74">
        <w:t xml:space="preserve"> </w:t>
      </w:r>
      <w:proofErr w:type="spellStart"/>
      <w:r w:rsidRPr="00166A74">
        <w:t>registraciju</w:t>
      </w:r>
      <w:proofErr w:type="spellEnd"/>
      <w:r w:rsidRPr="00166A74">
        <w:t xml:space="preserve"> </w:t>
      </w:r>
      <w:proofErr w:type="spellStart"/>
      <w:r w:rsidRPr="00166A74">
        <w:t>korisnika</w:t>
      </w:r>
      <w:proofErr w:type="spellEnd"/>
      <w:r w:rsidRPr="00166A74">
        <w:t xml:space="preserve">, </w:t>
      </w:r>
      <w:proofErr w:type="spellStart"/>
      <w:r w:rsidRPr="00166A74">
        <w:t>upravljanje</w:t>
      </w:r>
      <w:proofErr w:type="spellEnd"/>
      <w:r w:rsidRPr="00166A74">
        <w:t xml:space="preserve"> </w:t>
      </w:r>
      <w:proofErr w:type="spellStart"/>
      <w:r w:rsidRPr="00166A74">
        <w:t>terminima</w:t>
      </w:r>
      <w:proofErr w:type="spellEnd"/>
      <w:r w:rsidRPr="00166A74">
        <w:t xml:space="preserve">, </w:t>
      </w:r>
      <w:proofErr w:type="spellStart"/>
      <w:r w:rsidRPr="00166A74">
        <w:t>slanje</w:t>
      </w:r>
      <w:proofErr w:type="spellEnd"/>
      <w:r w:rsidRPr="00166A74">
        <w:t xml:space="preserve"> </w:t>
      </w:r>
      <w:proofErr w:type="spellStart"/>
      <w:r w:rsidRPr="00166A74">
        <w:t>obavijesti</w:t>
      </w:r>
      <w:proofErr w:type="spellEnd"/>
      <w:r w:rsidRPr="00166A74">
        <w:t xml:space="preserve"> </w:t>
      </w:r>
      <w:proofErr w:type="spellStart"/>
      <w:r w:rsidRPr="00166A74">
        <w:t>te</w:t>
      </w:r>
      <w:proofErr w:type="spellEnd"/>
      <w:r w:rsidRPr="00166A74">
        <w:t xml:space="preserve"> </w:t>
      </w:r>
      <w:proofErr w:type="spellStart"/>
      <w:r w:rsidRPr="00166A74">
        <w:t>cacheiranje</w:t>
      </w:r>
      <w:proofErr w:type="spellEnd"/>
      <w:r w:rsidRPr="00166A74">
        <w:t xml:space="preserve"> </w:t>
      </w:r>
      <w:proofErr w:type="spellStart"/>
      <w:r w:rsidRPr="00166A74">
        <w:t>podataka</w:t>
      </w:r>
      <w:proofErr w:type="spellEnd"/>
      <w:r w:rsidRPr="00166A74">
        <w:t xml:space="preserve">. </w:t>
      </w:r>
      <w:proofErr w:type="spellStart"/>
      <w:r w:rsidRPr="00166A74">
        <w:t>Predviđeno</w:t>
      </w:r>
      <w:proofErr w:type="spellEnd"/>
      <w:r w:rsidRPr="00166A74">
        <w:t xml:space="preserve"> </w:t>
      </w:r>
      <w:proofErr w:type="spellStart"/>
      <w:r w:rsidRPr="00166A74">
        <w:t>trajanje</w:t>
      </w:r>
      <w:proofErr w:type="spellEnd"/>
      <w:r w:rsidRPr="00166A74">
        <w:t xml:space="preserve">: </w:t>
      </w:r>
      <w:proofErr w:type="spellStart"/>
      <w:r w:rsidRPr="00166A74">
        <w:t>otprilike</w:t>
      </w:r>
      <w:proofErr w:type="spellEnd"/>
      <w:r w:rsidRPr="00166A74">
        <w:t xml:space="preserve"> </w:t>
      </w:r>
      <w:r>
        <w:t>2</w:t>
      </w:r>
      <w:r w:rsidRPr="00166A74">
        <w:t xml:space="preserve"> </w:t>
      </w:r>
      <w:proofErr w:type="spellStart"/>
      <w:r>
        <w:t>mjeseca</w:t>
      </w:r>
      <w:proofErr w:type="spellEnd"/>
      <w:r w:rsidRPr="00166A74">
        <w:t>.</w:t>
      </w:r>
    </w:p>
    <w:p w14:paraId="6F630F65" w14:textId="77777777" w:rsidR="00A722D2" w:rsidRPr="006D00C5" w:rsidRDefault="00FC64FB" w:rsidP="006D00C5">
      <w:pPr>
        <w:pStyle w:val="Heading1"/>
        <w:rPr>
          <w:lang w:val="hr-HR"/>
        </w:rPr>
      </w:pPr>
      <w:bookmarkStart w:id="4" w:name="_Toc188991139"/>
      <w:r>
        <w:rPr>
          <w:lang w:val="hr-HR"/>
        </w:rPr>
        <w:t>Voditelj studentskog tima</w:t>
      </w:r>
      <w:bookmarkEnd w:id="4"/>
    </w:p>
    <w:p w14:paraId="6A1F1A6C" w14:textId="7B4E79A2" w:rsidR="00C601D9" w:rsidRPr="00C601D9" w:rsidRDefault="00166A74" w:rsidP="00166A74">
      <w:pPr>
        <w:pStyle w:val="BodyText"/>
        <w:ind w:left="0"/>
        <w:rPr>
          <w:lang w:val="hr-HR"/>
        </w:rPr>
      </w:pPr>
      <w:r>
        <w:rPr>
          <w:lang w:val="hr-HR"/>
        </w:rPr>
        <w:t>Toni Serezlija</w:t>
      </w:r>
    </w:p>
    <w:p w14:paraId="464580B1" w14:textId="76A1DAAD" w:rsidR="00A722D2" w:rsidRPr="006D00C5" w:rsidRDefault="00A722D2" w:rsidP="006D00C5">
      <w:pPr>
        <w:pStyle w:val="Heading1"/>
        <w:rPr>
          <w:lang w:val="hr-HR"/>
        </w:rPr>
      </w:pPr>
      <w:bookmarkStart w:id="5" w:name="_Toc188991140"/>
      <w:r w:rsidRPr="006D00C5">
        <w:rPr>
          <w:lang w:val="hr-HR"/>
        </w:rPr>
        <w:t>Rezultat(i)</w:t>
      </w:r>
      <w:bookmarkEnd w:id="5"/>
    </w:p>
    <w:p w14:paraId="719E06AC" w14:textId="77777777" w:rsidR="005B12DD" w:rsidRDefault="005B12DD" w:rsidP="005B12DD">
      <w:pPr>
        <w:widowControl/>
        <w:spacing w:line="240" w:lineRule="auto"/>
        <w:rPr>
          <w:lang w:val="en-HR" w:eastAsia="en-GB"/>
        </w:rPr>
      </w:pPr>
    </w:p>
    <w:p w14:paraId="63706963" w14:textId="455F3C6D" w:rsidR="005B12DD" w:rsidRDefault="005B12DD" w:rsidP="005B12DD">
      <w:pPr>
        <w:widowControl/>
        <w:spacing w:line="240" w:lineRule="auto"/>
        <w:rPr>
          <w:lang w:val="en-HR" w:eastAsia="en-GB"/>
        </w:rPr>
      </w:pPr>
      <w:r w:rsidRPr="005B12DD">
        <w:rPr>
          <w:b/>
          <w:bCs/>
          <w:lang w:val="en-HR" w:eastAsia="en-GB"/>
        </w:rPr>
        <w:t>Aplikacija za upravljanje terminima</w:t>
      </w:r>
      <w:r w:rsidRPr="005B12DD">
        <w:rPr>
          <w:lang w:val="en-HR" w:eastAsia="en-GB"/>
        </w:rPr>
        <w:t>: Korisničko sučelje za CRUD operacije, responzivni dizajn, autentifikacija korisnika i slanje obavijesti u stvarnom vremenu.</w:t>
      </w:r>
    </w:p>
    <w:p w14:paraId="00141EDA" w14:textId="77777777" w:rsidR="005B12DD" w:rsidRPr="005B12DD" w:rsidRDefault="005B12DD" w:rsidP="005B12DD">
      <w:pPr>
        <w:widowControl/>
        <w:spacing w:line="240" w:lineRule="auto"/>
        <w:rPr>
          <w:lang w:val="en-HR" w:eastAsia="en-GB"/>
        </w:rPr>
      </w:pPr>
    </w:p>
    <w:p w14:paraId="4F0D3B97" w14:textId="71843980" w:rsidR="00C601D9" w:rsidRPr="005B12DD" w:rsidRDefault="005B12DD" w:rsidP="005B12DD">
      <w:pPr>
        <w:pStyle w:val="BodyText"/>
        <w:ind w:left="0"/>
        <w:rPr>
          <w:lang w:val="hr-HR"/>
        </w:rPr>
      </w:pPr>
      <w:r w:rsidRPr="005B12DD">
        <w:rPr>
          <w:b/>
          <w:bCs/>
          <w:lang w:val="en-HR" w:eastAsia="en-GB"/>
        </w:rPr>
        <w:t>Projektna dokumentacija</w:t>
      </w:r>
      <w:r w:rsidRPr="005B12DD">
        <w:rPr>
          <w:lang w:val="en-HR" w:eastAsia="en-GB"/>
        </w:rPr>
        <w:t>: Arhitektura sustava, opis tehnologija, upute za deployment i rad aplikacije, te smjernice za daljnji razvoj.</w:t>
      </w:r>
    </w:p>
    <w:p w14:paraId="49B3FA2E" w14:textId="77777777" w:rsidR="000A6603" w:rsidRPr="006D00C5" w:rsidRDefault="000A6603" w:rsidP="000A6603">
      <w:pPr>
        <w:pStyle w:val="Heading1"/>
        <w:rPr>
          <w:lang w:val="hr-HR"/>
        </w:rPr>
      </w:pPr>
      <w:bookmarkStart w:id="6" w:name="_Toc188991141"/>
      <w:bookmarkStart w:id="7" w:name="_Toc100054240"/>
      <w:r w:rsidRPr="006D00C5">
        <w:rPr>
          <w:lang w:val="hr-HR"/>
        </w:rPr>
        <w:t>Slični projekti</w:t>
      </w:r>
      <w:bookmarkEnd w:id="6"/>
    </w:p>
    <w:p w14:paraId="21F07394" w14:textId="45034576" w:rsidR="00C601D9" w:rsidRPr="00C601D9" w:rsidRDefault="00380B55" w:rsidP="00380B55">
      <w:pPr>
        <w:pStyle w:val="BodyText"/>
        <w:ind w:left="0"/>
        <w:rPr>
          <w:lang w:val="hr-HR"/>
        </w:rPr>
      </w:pPr>
      <w:proofErr w:type="spellStart"/>
      <w:r w:rsidRPr="00380B55">
        <w:t>Sustavi</w:t>
      </w:r>
      <w:proofErr w:type="spellEnd"/>
      <w:r w:rsidRPr="00380B55">
        <w:t xml:space="preserve"> za </w:t>
      </w:r>
      <w:proofErr w:type="spellStart"/>
      <w:r w:rsidRPr="00380B55">
        <w:t>upravljanje</w:t>
      </w:r>
      <w:proofErr w:type="spellEnd"/>
      <w:r w:rsidRPr="00380B55">
        <w:t xml:space="preserve"> </w:t>
      </w:r>
      <w:proofErr w:type="spellStart"/>
      <w:r w:rsidRPr="00380B55">
        <w:t>zadacima</w:t>
      </w:r>
      <w:proofErr w:type="spellEnd"/>
      <w:r w:rsidRPr="00380B55">
        <w:t xml:space="preserve">, </w:t>
      </w:r>
      <w:proofErr w:type="spellStart"/>
      <w:r w:rsidRPr="00380B55">
        <w:t>kalendarska</w:t>
      </w:r>
      <w:proofErr w:type="spellEnd"/>
      <w:r w:rsidRPr="00380B55">
        <w:t xml:space="preserve"> </w:t>
      </w:r>
      <w:proofErr w:type="spellStart"/>
      <w:r w:rsidRPr="00380B55">
        <w:t>aplikacija</w:t>
      </w:r>
      <w:proofErr w:type="spellEnd"/>
      <w:r w:rsidRPr="00380B55">
        <w:t xml:space="preserve"> za </w:t>
      </w:r>
      <w:proofErr w:type="spellStart"/>
      <w:r w:rsidRPr="00380B55">
        <w:t>zakazivanje</w:t>
      </w:r>
      <w:proofErr w:type="spellEnd"/>
      <w:r w:rsidRPr="00380B55">
        <w:t xml:space="preserve"> </w:t>
      </w:r>
      <w:proofErr w:type="spellStart"/>
      <w:r w:rsidRPr="00380B55">
        <w:t>sastanaka</w:t>
      </w:r>
      <w:proofErr w:type="spellEnd"/>
      <w:r w:rsidRPr="00380B55">
        <w:t xml:space="preserve">, </w:t>
      </w:r>
      <w:proofErr w:type="spellStart"/>
      <w:r w:rsidRPr="00380B55">
        <w:t>jednostavni</w:t>
      </w:r>
      <w:proofErr w:type="spellEnd"/>
      <w:r w:rsidRPr="00380B55">
        <w:t xml:space="preserve"> CRM </w:t>
      </w:r>
      <w:proofErr w:type="spellStart"/>
      <w:r w:rsidRPr="00380B55">
        <w:t>alati</w:t>
      </w:r>
      <w:proofErr w:type="spellEnd"/>
      <w:r w:rsidRPr="00380B55">
        <w:t>.</w:t>
      </w:r>
    </w:p>
    <w:p w14:paraId="208EC8B0" w14:textId="77777777" w:rsidR="00C74132" w:rsidRDefault="00C74132" w:rsidP="00C74132">
      <w:pPr>
        <w:pStyle w:val="Heading1"/>
        <w:rPr>
          <w:lang w:val="hr-HR"/>
        </w:rPr>
      </w:pPr>
      <w:bookmarkStart w:id="8" w:name="_Toc188991142"/>
      <w:r w:rsidRPr="006D00C5">
        <w:rPr>
          <w:lang w:val="hr-HR"/>
        </w:rPr>
        <w:t>Resursi</w:t>
      </w:r>
      <w:bookmarkEnd w:id="7"/>
      <w:bookmarkEnd w:id="8"/>
    </w:p>
    <w:p w14:paraId="7B94EE87" w14:textId="77777777" w:rsidR="00A01A33" w:rsidRDefault="00A01A33" w:rsidP="00A01A33"/>
    <w:p w14:paraId="0765741C" w14:textId="0D7C7B5A" w:rsidR="00A01A33" w:rsidRPr="00A01A33" w:rsidRDefault="00A01A33" w:rsidP="00A01A33">
      <w:pPr>
        <w:rPr>
          <w:lang w:val="hr-HR"/>
        </w:rPr>
      </w:pPr>
      <w:proofErr w:type="spellStart"/>
      <w:r w:rsidRPr="00A01A33">
        <w:t>Ljudski</w:t>
      </w:r>
      <w:proofErr w:type="spellEnd"/>
      <w:r w:rsidRPr="00A01A33">
        <w:t xml:space="preserve"> </w:t>
      </w:r>
      <w:proofErr w:type="spellStart"/>
      <w:r w:rsidRPr="00A01A33">
        <w:t>resursi</w:t>
      </w:r>
      <w:proofErr w:type="spellEnd"/>
      <w:r w:rsidRPr="00A01A33">
        <w:t xml:space="preserve"> </w:t>
      </w:r>
      <w:proofErr w:type="spellStart"/>
      <w:r w:rsidRPr="00A01A33">
        <w:t>uključuju</w:t>
      </w:r>
      <w:proofErr w:type="spellEnd"/>
      <w:r w:rsidRPr="00A01A33">
        <w:t xml:space="preserve"> </w:t>
      </w:r>
      <w:proofErr w:type="spellStart"/>
      <w:r w:rsidRPr="00A01A33">
        <w:t>programere</w:t>
      </w:r>
      <w:proofErr w:type="spellEnd"/>
      <w:r w:rsidRPr="00A01A33">
        <w:t xml:space="preserve"> s </w:t>
      </w:r>
      <w:proofErr w:type="spellStart"/>
      <w:r w:rsidRPr="00A01A33">
        <w:t>iskustvom</w:t>
      </w:r>
      <w:proofErr w:type="spellEnd"/>
      <w:r w:rsidRPr="00A01A33">
        <w:t xml:space="preserve"> u </w:t>
      </w:r>
      <w:proofErr w:type="spellStart"/>
      <w:r w:rsidRPr="00A01A33">
        <w:t>Reactu</w:t>
      </w:r>
      <w:proofErr w:type="spellEnd"/>
      <w:r w:rsidRPr="00A01A33">
        <w:t xml:space="preserve">, Spring </w:t>
      </w:r>
      <w:proofErr w:type="spellStart"/>
      <w:r w:rsidRPr="00A01A33">
        <w:t>Bootu</w:t>
      </w:r>
      <w:proofErr w:type="spellEnd"/>
      <w:r w:rsidRPr="00A01A33">
        <w:t xml:space="preserve">, Tailwind CSS-u </w:t>
      </w:r>
      <w:proofErr w:type="spellStart"/>
      <w:r w:rsidRPr="00A01A33">
        <w:t>i</w:t>
      </w:r>
      <w:proofErr w:type="spellEnd"/>
      <w:r w:rsidRPr="00A01A33">
        <w:t xml:space="preserve"> NoSQL </w:t>
      </w:r>
      <w:proofErr w:type="spellStart"/>
      <w:r w:rsidRPr="00A01A33">
        <w:t>bazama</w:t>
      </w:r>
      <w:proofErr w:type="spellEnd"/>
      <w:r w:rsidRPr="00A01A33">
        <w:t xml:space="preserve"> </w:t>
      </w:r>
      <w:proofErr w:type="spellStart"/>
      <w:r w:rsidRPr="00A01A33">
        <w:t>podataka</w:t>
      </w:r>
      <w:proofErr w:type="spellEnd"/>
      <w:r w:rsidRPr="00A01A33">
        <w:t xml:space="preserve">. </w:t>
      </w:r>
      <w:proofErr w:type="spellStart"/>
      <w:r w:rsidRPr="00A01A33">
        <w:t>Također</w:t>
      </w:r>
      <w:proofErr w:type="spellEnd"/>
      <w:r w:rsidRPr="00A01A33">
        <w:t xml:space="preserve"> su </w:t>
      </w:r>
      <w:proofErr w:type="spellStart"/>
      <w:r w:rsidRPr="00A01A33">
        <w:t>potrebni</w:t>
      </w:r>
      <w:proofErr w:type="spellEnd"/>
      <w:r w:rsidRPr="00A01A33">
        <w:t xml:space="preserve"> Firebase za </w:t>
      </w:r>
      <w:proofErr w:type="spellStart"/>
      <w:r w:rsidRPr="00A01A33">
        <w:t>obavijesti</w:t>
      </w:r>
      <w:proofErr w:type="spellEnd"/>
      <w:r w:rsidRPr="00A01A33">
        <w:t xml:space="preserve">, </w:t>
      </w:r>
      <w:proofErr w:type="spellStart"/>
      <w:r w:rsidRPr="00A01A33">
        <w:t>te</w:t>
      </w:r>
      <w:proofErr w:type="spellEnd"/>
      <w:r w:rsidRPr="00A01A33">
        <w:t xml:space="preserve"> Auth0 za </w:t>
      </w:r>
      <w:proofErr w:type="spellStart"/>
      <w:r w:rsidRPr="00A01A33">
        <w:t>autentifikaciju</w:t>
      </w:r>
      <w:proofErr w:type="spellEnd"/>
      <w:r w:rsidRPr="00A01A33">
        <w:t>.</w:t>
      </w:r>
    </w:p>
    <w:p w14:paraId="148CC33A" w14:textId="77777777" w:rsidR="00633F89" w:rsidRDefault="00633F89" w:rsidP="00DB7075">
      <w:pPr>
        <w:pStyle w:val="BodyText"/>
        <w:ind w:left="0"/>
        <w:rPr>
          <w:b/>
          <w:lang w:val="hr-HR"/>
        </w:rPr>
      </w:pPr>
    </w:p>
    <w:p w14:paraId="79678635" w14:textId="37C17AB2" w:rsidR="00C74132" w:rsidRPr="00A765B2" w:rsidRDefault="00C74132" w:rsidP="00DB7075">
      <w:pPr>
        <w:pStyle w:val="BodyText"/>
        <w:ind w:left="0"/>
        <w:rPr>
          <w:b/>
          <w:lang w:val="hr-HR"/>
        </w:rPr>
      </w:pPr>
      <w:r w:rsidRPr="00A765B2">
        <w:rPr>
          <w:b/>
          <w:lang w:val="hr-HR"/>
        </w:rPr>
        <w:t xml:space="preserve">Tablica </w:t>
      </w:r>
      <w:r>
        <w:rPr>
          <w:b/>
          <w:lang w:val="hr-HR"/>
        </w:rPr>
        <w:t>ljudskih resursa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259"/>
        <w:gridCol w:w="1867"/>
        <w:gridCol w:w="1529"/>
        <w:gridCol w:w="4682"/>
      </w:tblGrid>
      <w:tr w:rsidR="00154FCD" w14:paraId="115EE867" w14:textId="77777777" w:rsidTr="004130FC">
        <w:trPr>
          <w:jc w:val="center"/>
        </w:trPr>
        <w:tc>
          <w:tcPr>
            <w:tcW w:w="1259" w:type="dxa"/>
            <w:vAlign w:val="center"/>
          </w:tcPr>
          <w:p w14:paraId="13949C9D" w14:textId="77777777" w:rsidR="00154FCD" w:rsidRPr="000D2858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Ime i prezime</w:t>
            </w:r>
          </w:p>
        </w:tc>
        <w:tc>
          <w:tcPr>
            <w:tcW w:w="1867" w:type="dxa"/>
            <w:vAlign w:val="center"/>
          </w:tcPr>
          <w:p w14:paraId="4748E22A" w14:textId="77777777" w:rsidR="00154FCD" w:rsidRPr="000D2858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E-mail adresa</w:t>
            </w:r>
          </w:p>
        </w:tc>
        <w:tc>
          <w:tcPr>
            <w:tcW w:w="1529" w:type="dxa"/>
            <w:vAlign w:val="center"/>
          </w:tcPr>
          <w:p w14:paraId="521948C3" w14:textId="77777777" w:rsidR="00154FCD" w:rsidRPr="000D2858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GSM broj</w:t>
            </w:r>
          </w:p>
        </w:tc>
        <w:tc>
          <w:tcPr>
            <w:tcW w:w="4682" w:type="dxa"/>
            <w:vAlign w:val="center"/>
          </w:tcPr>
          <w:p w14:paraId="2F094312" w14:textId="77777777" w:rsidR="00154FCD" w:rsidRPr="000D2858" w:rsidRDefault="00154FCD" w:rsidP="00C74132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 w:rsidRPr="000D2858">
              <w:rPr>
                <w:b/>
                <w:lang w:val="hr-HR"/>
              </w:rPr>
              <w:t>Napomene</w:t>
            </w:r>
          </w:p>
        </w:tc>
      </w:tr>
      <w:tr w:rsidR="00154FCD" w14:paraId="429900C0" w14:textId="77777777" w:rsidTr="004130FC">
        <w:trPr>
          <w:jc w:val="center"/>
        </w:trPr>
        <w:tc>
          <w:tcPr>
            <w:tcW w:w="1259" w:type="dxa"/>
            <w:vAlign w:val="center"/>
          </w:tcPr>
          <w:p w14:paraId="01066940" w14:textId="437B5FCD" w:rsidR="00154FCD" w:rsidRDefault="004A4459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Toni Serezlija</w:t>
            </w:r>
          </w:p>
        </w:tc>
        <w:tc>
          <w:tcPr>
            <w:tcW w:w="1867" w:type="dxa"/>
            <w:vAlign w:val="center"/>
          </w:tcPr>
          <w:p w14:paraId="6E0067B5" w14:textId="3CA26C37" w:rsidR="00154FCD" w:rsidRDefault="004A4459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toni.serezlija@fer.hr</w:t>
            </w:r>
          </w:p>
        </w:tc>
        <w:tc>
          <w:tcPr>
            <w:tcW w:w="1529" w:type="dxa"/>
            <w:vAlign w:val="center"/>
          </w:tcPr>
          <w:p w14:paraId="20977215" w14:textId="795E6D60" w:rsidR="00154FCD" w:rsidRDefault="00DB7075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+385997886077</w:t>
            </w:r>
          </w:p>
        </w:tc>
        <w:tc>
          <w:tcPr>
            <w:tcW w:w="4682" w:type="dxa"/>
            <w:vAlign w:val="center"/>
          </w:tcPr>
          <w:p w14:paraId="6D006113" w14:textId="169E16F1" w:rsidR="00154FCD" w:rsidRDefault="00F965A1" w:rsidP="00C74132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 xml:space="preserve">Član tima </w:t>
            </w:r>
            <w:r w:rsidR="00D60114">
              <w:rPr>
                <w:lang w:val="hr-HR"/>
              </w:rPr>
              <w:t xml:space="preserve">će </w:t>
            </w:r>
            <w:r>
              <w:rPr>
                <w:lang w:val="hr-HR"/>
              </w:rPr>
              <w:t>biti</w:t>
            </w:r>
            <w:r w:rsidR="00D60114">
              <w:rPr>
                <w:lang w:val="hr-HR"/>
              </w:rPr>
              <w:t xml:space="preserve"> manje</w:t>
            </w:r>
            <w:r>
              <w:rPr>
                <w:lang w:val="hr-HR"/>
              </w:rPr>
              <w:t xml:space="preserve"> dostupan od 18.11. – 06.12. (</w:t>
            </w:r>
            <w:proofErr w:type="spellStart"/>
            <w:r>
              <w:rPr>
                <w:lang w:val="hr-HR"/>
              </w:rPr>
              <w:t>međuispiti</w:t>
            </w:r>
            <w:proofErr w:type="spellEnd"/>
            <w:r>
              <w:rPr>
                <w:lang w:val="hr-HR"/>
              </w:rPr>
              <w:t>)</w:t>
            </w:r>
          </w:p>
        </w:tc>
      </w:tr>
    </w:tbl>
    <w:p w14:paraId="2C008874" w14:textId="77777777" w:rsidR="00A722D2" w:rsidRPr="006D00C5" w:rsidRDefault="00A722D2" w:rsidP="006D00C5">
      <w:pPr>
        <w:pStyle w:val="Heading1"/>
        <w:rPr>
          <w:lang w:val="hr-HR"/>
        </w:rPr>
      </w:pPr>
      <w:bookmarkStart w:id="9" w:name="_Toc188991143"/>
      <w:r w:rsidRPr="006D00C5">
        <w:rPr>
          <w:lang w:val="hr-HR"/>
        </w:rPr>
        <w:t>Glavni rizici</w:t>
      </w:r>
      <w:bookmarkEnd w:id="9"/>
    </w:p>
    <w:p w14:paraId="5766D44B" w14:textId="3C586E37" w:rsidR="00E077F1" w:rsidRDefault="00E077F1" w:rsidP="00E077F1">
      <w:pPr>
        <w:pStyle w:val="ListParagraph"/>
        <w:widowControl/>
        <w:numPr>
          <w:ilvl w:val="0"/>
          <w:numId w:val="9"/>
        </w:numPr>
        <w:spacing w:line="240" w:lineRule="auto"/>
        <w:rPr>
          <w:lang w:val="en-HR" w:eastAsia="en-GB"/>
        </w:rPr>
      </w:pPr>
      <w:r w:rsidRPr="00E077F1">
        <w:rPr>
          <w:lang w:val="en-HR" w:eastAsia="en-GB"/>
        </w:rPr>
        <w:t>Rizik integracije tehnologija u stvarnom vremenu (Socket.IO, Redis)</w:t>
      </w:r>
    </w:p>
    <w:p w14:paraId="5A750959" w14:textId="1EEB1A30" w:rsidR="00C601D9" w:rsidRDefault="00E077F1" w:rsidP="00E077F1">
      <w:pPr>
        <w:pStyle w:val="ListParagraph"/>
        <w:widowControl/>
        <w:numPr>
          <w:ilvl w:val="0"/>
          <w:numId w:val="9"/>
        </w:numPr>
        <w:spacing w:line="240" w:lineRule="auto"/>
        <w:rPr>
          <w:lang w:val="en-HR" w:eastAsia="en-GB"/>
        </w:rPr>
      </w:pPr>
      <w:r w:rsidRPr="00E077F1">
        <w:rPr>
          <w:lang w:val="en-HR" w:eastAsia="en-GB"/>
        </w:rPr>
        <w:t>Mogući problemi s responzivnošću i prilagodbom sučelja manjim ekranima</w:t>
      </w:r>
    </w:p>
    <w:p w14:paraId="035E60AD" w14:textId="77777777" w:rsidR="004130FC" w:rsidRPr="00E077F1" w:rsidRDefault="004130FC" w:rsidP="004130FC">
      <w:pPr>
        <w:pStyle w:val="ListParagraph"/>
        <w:widowControl/>
        <w:spacing w:line="240" w:lineRule="auto"/>
        <w:rPr>
          <w:lang w:val="en-HR" w:eastAsia="en-GB"/>
        </w:rPr>
      </w:pPr>
    </w:p>
    <w:p w14:paraId="56F470E6" w14:textId="7D37AB88" w:rsidR="00A722D2" w:rsidRPr="004130FC" w:rsidRDefault="00A722D2" w:rsidP="004130FC">
      <w:pPr>
        <w:pStyle w:val="Heading1"/>
        <w:rPr>
          <w:lang w:val="hr-HR"/>
        </w:rPr>
      </w:pPr>
      <w:bookmarkStart w:id="10" w:name="_Toc188991144"/>
      <w:r w:rsidRPr="004130FC">
        <w:rPr>
          <w:lang w:val="hr-HR"/>
        </w:rPr>
        <w:lastRenderedPageBreak/>
        <w:t>Smanjivanje rizika</w:t>
      </w:r>
      <w:bookmarkEnd w:id="10"/>
    </w:p>
    <w:p w14:paraId="5877834F" w14:textId="77777777" w:rsidR="00E077F1" w:rsidRDefault="00E077F1" w:rsidP="00E077F1">
      <w:pPr>
        <w:pStyle w:val="ListParagraph"/>
        <w:widowControl/>
        <w:numPr>
          <w:ilvl w:val="0"/>
          <w:numId w:val="10"/>
        </w:numPr>
        <w:spacing w:line="240" w:lineRule="auto"/>
        <w:rPr>
          <w:lang w:val="en-HR" w:eastAsia="en-GB"/>
        </w:rPr>
      </w:pPr>
      <w:r w:rsidRPr="00E077F1">
        <w:rPr>
          <w:lang w:val="en-HR" w:eastAsia="en-GB"/>
        </w:rPr>
        <w:t>Redovito testiranje i optimizacija komponenata.</w:t>
      </w:r>
    </w:p>
    <w:p w14:paraId="506C74A7" w14:textId="5C23E481" w:rsidR="00C601D9" w:rsidRPr="00E077F1" w:rsidRDefault="00E077F1" w:rsidP="00E077F1">
      <w:pPr>
        <w:pStyle w:val="ListParagraph"/>
        <w:widowControl/>
        <w:numPr>
          <w:ilvl w:val="0"/>
          <w:numId w:val="10"/>
        </w:numPr>
        <w:spacing w:line="240" w:lineRule="auto"/>
        <w:rPr>
          <w:lang w:val="en-HR" w:eastAsia="en-GB"/>
        </w:rPr>
      </w:pPr>
      <w:r w:rsidRPr="00E077F1">
        <w:rPr>
          <w:lang w:val="en-HR" w:eastAsia="en-GB"/>
        </w:rPr>
        <w:t>Implementacija testnog okruženja za testiranje real-time funkcionalnosti i respon</w:t>
      </w:r>
      <w:r w:rsidR="00471EA1">
        <w:rPr>
          <w:lang w:val="en-HR" w:eastAsia="en-GB"/>
        </w:rPr>
        <w:t>z</w:t>
      </w:r>
      <w:r w:rsidRPr="00E077F1">
        <w:rPr>
          <w:lang w:val="en-HR" w:eastAsia="en-GB"/>
        </w:rPr>
        <w:t>ivnosti.</w:t>
      </w:r>
    </w:p>
    <w:p w14:paraId="6BC409E6" w14:textId="77777777" w:rsidR="00C74132" w:rsidRDefault="00C74132" w:rsidP="00C74132">
      <w:pPr>
        <w:pStyle w:val="Heading1"/>
        <w:rPr>
          <w:lang w:val="hr-HR"/>
        </w:rPr>
      </w:pPr>
      <w:bookmarkStart w:id="11" w:name="_Toc100054243"/>
      <w:bookmarkStart w:id="12" w:name="_Toc188991145"/>
      <w:r>
        <w:rPr>
          <w:lang w:val="hr-HR"/>
        </w:rPr>
        <w:t>Glavne faze projekta</w:t>
      </w:r>
      <w:bookmarkEnd w:id="11"/>
      <w:bookmarkEnd w:id="12"/>
    </w:p>
    <w:p w14:paraId="143FAE8C" w14:textId="2B1BB1EC" w:rsidR="00340E12" w:rsidRDefault="00340E12" w:rsidP="00340E12">
      <w:pPr>
        <w:pStyle w:val="ListParagraph"/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lang w:val="en-HR" w:eastAsia="en-GB"/>
        </w:rPr>
      </w:pPr>
      <w:r w:rsidRPr="00340E12">
        <w:rPr>
          <w:b/>
          <w:bCs/>
          <w:lang w:val="en-HR" w:eastAsia="en-GB"/>
        </w:rPr>
        <w:t>Definiranje arhitekture i strukture podataka</w:t>
      </w:r>
      <w:r w:rsidRPr="00340E12">
        <w:rPr>
          <w:lang w:val="en-HR" w:eastAsia="en-GB"/>
        </w:rPr>
        <w:t>: Osmišljavanje</w:t>
      </w:r>
      <w:r w:rsidR="00B35585">
        <w:rPr>
          <w:lang w:val="en-HR" w:eastAsia="en-GB"/>
        </w:rPr>
        <w:t xml:space="preserve"> sheme</w:t>
      </w:r>
      <w:r w:rsidRPr="00340E12">
        <w:rPr>
          <w:lang w:val="en-HR" w:eastAsia="en-GB"/>
        </w:rPr>
        <w:t xml:space="preserve"> baze podataka (MongoDB) i osnovne arhitekture sustava.</w:t>
      </w:r>
    </w:p>
    <w:p w14:paraId="6EEDDA43" w14:textId="77777777" w:rsidR="00340E12" w:rsidRDefault="00340E12" w:rsidP="00340E12">
      <w:pPr>
        <w:pStyle w:val="ListParagraph"/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lang w:val="en-HR" w:eastAsia="en-GB"/>
        </w:rPr>
      </w:pPr>
      <w:r w:rsidRPr="00340E12">
        <w:rPr>
          <w:b/>
          <w:bCs/>
          <w:lang w:val="en-HR" w:eastAsia="en-GB"/>
        </w:rPr>
        <w:t>Razvoj osnovnih funkcionalnosti sučelja</w:t>
      </w:r>
      <w:r w:rsidRPr="00340E12">
        <w:rPr>
          <w:lang w:val="en-HR" w:eastAsia="en-GB"/>
        </w:rPr>
        <w:t>: Implementacija korisničkog sučelja u Reactu s Tailwind CSS-om za registraciju korisnika, pregled i unos termina.</w:t>
      </w:r>
    </w:p>
    <w:p w14:paraId="7866111E" w14:textId="77777777" w:rsidR="00340E12" w:rsidRDefault="00340E12" w:rsidP="00340E12">
      <w:pPr>
        <w:pStyle w:val="ListParagraph"/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lang w:val="en-HR" w:eastAsia="en-GB"/>
        </w:rPr>
      </w:pPr>
      <w:r w:rsidRPr="00340E12">
        <w:rPr>
          <w:b/>
          <w:bCs/>
          <w:lang w:val="en-HR" w:eastAsia="en-GB"/>
        </w:rPr>
        <w:t>Integracija autentifikacije</w:t>
      </w:r>
      <w:r w:rsidRPr="00340E12">
        <w:rPr>
          <w:lang w:val="en-HR" w:eastAsia="en-GB"/>
        </w:rPr>
        <w:t>: Implementacija korisničke autentifikacije putem Auth0 za sigurno upravljanje korisničkim pristupom i sesijama (JWT).</w:t>
      </w:r>
    </w:p>
    <w:p w14:paraId="53AD6FB6" w14:textId="77777777" w:rsidR="00340E12" w:rsidRDefault="00340E12" w:rsidP="00340E12">
      <w:pPr>
        <w:pStyle w:val="ListParagraph"/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lang w:val="en-HR" w:eastAsia="en-GB"/>
        </w:rPr>
      </w:pPr>
      <w:r w:rsidRPr="00340E12">
        <w:rPr>
          <w:b/>
          <w:bCs/>
          <w:lang w:val="en-HR" w:eastAsia="en-GB"/>
        </w:rPr>
        <w:t>Implementacija real-time obavijesti i ažuriranja termina</w:t>
      </w:r>
      <w:r w:rsidRPr="00340E12">
        <w:rPr>
          <w:lang w:val="en-HR" w:eastAsia="en-GB"/>
        </w:rPr>
        <w:t>: Korištenje Socket.IO za obavijesti o promjenama termina u stvarnom vremenu, kao i za prikaz novih termina korisnicima.</w:t>
      </w:r>
    </w:p>
    <w:p w14:paraId="25A59C12" w14:textId="77777777" w:rsidR="00340E12" w:rsidRDefault="00340E12" w:rsidP="00340E12">
      <w:pPr>
        <w:pStyle w:val="ListParagraph"/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lang w:val="en-HR" w:eastAsia="en-GB"/>
        </w:rPr>
      </w:pPr>
      <w:r w:rsidRPr="00340E12">
        <w:rPr>
          <w:lang w:val="en-HR" w:eastAsia="en-GB"/>
        </w:rPr>
        <w:t xml:space="preserve"> </w:t>
      </w:r>
      <w:r w:rsidRPr="00340E12">
        <w:rPr>
          <w:b/>
          <w:bCs/>
          <w:lang w:val="en-HR" w:eastAsia="en-GB"/>
        </w:rPr>
        <w:t>Implementacija slanja obavijesti putem e-maila</w:t>
      </w:r>
      <w:r w:rsidRPr="00340E12">
        <w:rPr>
          <w:lang w:val="en-HR" w:eastAsia="en-GB"/>
        </w:rPr>
        <w:t>: Postavljanje Firebase usluge za automatsko slanje e-mail obavijesti korisnicima o novim terminima ili promjenama.</w:t>
      </w:r>
    </w:p>
    <w:p w14:paraId="0A17CBE4" w14:textId="77777777" w:rsidR="00340E12" w:rsidRDefault="00340E12" w:rsidP="00340E12">
      <w:pPr>
        <w:pStyle w:val="ListParagraph"/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lang w:val="en-HR" w:eastAsia="en-GB"/>
        </w:rPr>
      </w:pPr>
      <w:r w:rsidRPr="00340E12">
        <w:rPr>
          <w:b/>
          <w:bCs/>
          <w:lang w:val="en-HR" w:eastAsia="en-GB"/>
        </w:rPr>
        <w:t>Cacheiranje podataka</w:t>
      </w:r>
      <w:r w:rsidRPr="00340E12">
        <w:rPr>
          <w:lang w:val="en-HR" w:eastAsia="en-GB"/>
        </w:rPr>
        <w:t>: Uvođenje Redis baze za cacheiranje najčešće korištenih podataka radi bržeg pristupa i smanjenja opterećenja glavne baze podataka.</w:t>
      </w:r>
    </w:p>
    <w:p w14:paraId="37CB3203" w14:textId="77777777" w:rsidR="00340E12" w:rsidRDefault="00340E12" w:rsidP="00340E12">
      <w:pPr>
        <w:pStyle w:val="ListParagraph"/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lang w:val="en-HR" w:eastAsia="en-GB"/>
        </w:rPr>
      </w:pPr>
      <w:r w:rsidRPr="00340E12">
        <w:rPr>
          <w:b/>
          <w:bCs/>
          <w:lang w:val="en-HR" w:eastAsia="en-GB"/>
        </w:rPr>
        <w:t>Testiranje responzivnosti i optimizacija za mobilne uređaje</w:t>
      </w:r>
      <w:r w:rsidRPr="00340E12">
        <w:rPr>
          <w:lang w:val="en-HR" w:eastAsia="en-GB"/>
        </w:rPr>
        <w:t>: Provjera i prilagodba sučelja za manje ekrane kako bi aplikacija bila dostupna na različitim uređajima.</w:t>
      </w:r>
    </w:p>
    <w:p w14:paraId="2C429E6D" w14:textId="77777777" w:rsidR="00340E12" w:rsidRDefault="00340E12" w:rsidP="00340E12">
      <w:pPr>
        <w:pStyle w:val="ListParagraph"/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lang w:val="en-HR" w:eastAsia="en-GB"/>
        </w:rPr>
      </w:pPr>
      <w:r w:rsidRPr="00340E12">
        <w:rPr>
          <w:b/>
          <w:bCs/>
          <w:lang w:val="en-HR" w:eastAsia="en-GB"/>
        </w:rPr>
        <w:t>Postavljanje aplikacije na platformu za deployment</w:t>
      </w:r>
      <w:r w:rsidRPr="00340E12">
        <w:rPr>
          <w:lang w:val="en-HR" w:eastAsia="en-GB"/>
        </w:rPr>
        <w:t>: Deploy aplikacije na Heroku ili Vercel s konfiguracijom za skalabilnost i upravljanje bazama podataka.</w:t>
      </w:r>
    </w:p>
    <w:p w14:paraId="7643490B" w14:textId="77777777" w:rsidR="00340E12" w:rsidRDefault="00340E12" w:rsidP="00340E12">
      <w:pPr>
        <w:pStyle w:val="ListParagraph"/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lang w:val="en-HR" w:eastAsia="en-GB"/>
        </w:rPr>
      </w:pPr>
      <w:r w:rsidRPr="00340E12">
        <w:rPr>
          <w:b/>
          <w:bCs/>
          <w:lang w:val="en-HR" w:eastAsia="en-GB"/>
        </w:rPr>
        <w:t>Integracijsko i korisničko testiranje</w:t>
      </w:r>
      <w:r w:rsidRPr="00340E12">
        <w:rPr>
          <w:lang w:val="en-HR" w:eastAsia="en-GB"/>
        </w:rPr>
        <w:t>: Provjera funkcionalnosti, performansi i sigurnosti aplikacije kroz integracijsko i korisničko testiranje radi uočavanja i otklanjanja mogućih problema.</w:t>
      </w:r>
    </w:p>
    <w:p w14:paraId="3BA43B8F" w14:textId="1AEC4C99" w:rsidR="00340E12" w:rsidRPr="00340E12" w:rsidRDefault="00340E12" w:rsidP="00340E12">
      <w:pPr>
        <w:pStyle w:val="ListParagraph"/>
        <w:widowControl/>
        <w:numPr>
          <w:ilvl w:val="0"/>
          <w:numId w:val="12"/>
        </w:numPr>
        <w:spacing w:before="100" w:beforeAutospacing="1" w:after="100" w:afterAutospacing="1" w:line="240" w:lineRule="auto"/>
        <w:rPr>
          <w:lang w:val="en-HR" w:eastAsia="en-GB"/>
        </w:rPr>
      </w:pPr>
      <w:r w:rsidRPr="00340E12">
        <w:rPr>
          <w:b/>
          <w:bCs/>
          <w:lang w:val="en-HR" w:eastAsia="en-GB"/>
        </w:rPr>
        <w:t>Priprema završne dokumentacije</w:t>
      </w:r>
      <w:r w:rsidRPr="00340E12">
        <w:rPr>
          <w:lang w:val="en-HR" w:eastAsia="en-GB"/>
        </w:rPr>
        <w:t>: Dokumentiranje tehničkih specifikacija, uputa za korištenje i daljnje nadogradnje aplikacije.</w:t>
      </w:r>
    </w:p>
    <w:p w14:paraId="1EB371E7" w14:textId="77777777" w:rsidR="00340E12" w:rsidRPr="00340E12" w:rsidRDefault="00340E12" w:rsidP="00340E12">
      <w:pPr>
        <w:rPr>
          <w:lang w:val="hr-HR"/>
        </w:rPr>
      </w:pPr>
    </w:p>
    <w:p w14:paraId="512370BD" w14:textId="77777777" w:rsidR="00C74132" w:rsidRDefault="00C74132" w:rsidP="00C74132">
      <w:pPr>
        <w:pStyle w:val="Heading1"/>
        <w:rPr>
          <w:lang w:val="hr-HR"/>
        </w:rPr>
      </w:pPr>
      <w:bookmarkStart w:id="13" w:name="_Toc100054244"/>
      <w:bookmarkStart w:id="14" w:name="_Toc188991146"/>
      <w:r>
        <w:rPr>
          <w:lang w:val="hr-HR"/>
        </w:rPr>
        <w:t>Struktura raspodijeljenog posla (</w:t>
      </w:r>
      <w:r w:rsidR="00FC64FB">
        <w:rPr>
          <w:lang w:val="hr-HR"/>
        </w:rPr>
        <w:t xml:space="preserve">engl. </w:t>
      </w:r>
      <w:proofErr w:type="spellStart"/>
      <w:r w:rsidR="00FC64FB" w:rsidRPr="00FC64FB">
        <w:rPr>
          <w:i/>
          <w:lang w:val="hr-HR"/>
        </w:rPr>
        <w:t>Work</w:t>
      </w:r>
      <w:proofErr w:type="spellEnd"/>
      <w:r w:rsidR="00FC64FB" w:rsidRPr="00FC64FB">
        <w:rPr>
          <w:i/>
          <w:lang w:val="hr-HR"/>
        </w:rPr>
        <w:t xml:space="preserve"> </w:t>
      </w:r>
      <w:proofErr w:type="spellStart"/>
      <w:r w:rsidR="00FC64FB" w:rsidRPr="00FC64FB">
        <w:rPr>
          <w:i/>
          <w:lang w:val="hr-HR"/>
        </w:rPr>
        <w:t>Breakdown</w:t>
      </w:r>
      <w:proofErr w:type="spellEnd"/>
      <w:r w:rsidR="00FC64FB" w:rsidRPr="00FC64FB">
        <w:rPr>
          <w:i/>
          <w:lang w:val="hr-HR"/>
        </w:rPr>
        <w:t xml:space="preserve"> </w:t>
      </w:r>
      <w:proofErr w:type="spellStart"/>
      <w:r w:rsidR="00FC64FB" w:rsidRPr="00FC64FB">
        <w:rPr>
          <w:i/>
          <w:lang w:val="hr-HR"/>
        </w:rPr>
        <w:t>Structure</w:t>
      </w:r>
      <w:proofErr w:type="spellEnd"/>
      <w:r w:rsidR="00FC64FB">
        <w:rPr>
          <w:lang w:val="hr-HR"/>
        </w:rPr>
        <w:t xml:space="preserve"> - </w:t>
      </w:r>
      <w:r>
        <w:rPr>
          <w:lang w:val="hr-HR"/>
        </w:rPr>
        <w:t>WBS)</w:t>
      </w:r>
      <w:bookmarkEnd w:id="13"/>
      <w:bookmarkEnd w:id="14"/>
    </w:p>
    <w:p w14:paraId="54280804" w14:textId="77777777" w:rsidR="007C751B" w:rsidRPr="007C751B" w:rsidRDefault="007C751B" w:rsidP="007C751B">
      <w:pPr>
        <w:rPr>
          <w:lang w:val="hr-HR"/>
        </w:rPr>
      </w:pPr>
    </w:p>
    <w:p w14:paraId="03C96A3A" w14:textId="3225B50B" w:rsidR="007C751B" w:rsidRDefault="007C751B" w:rsidP="007C751B">
      <w:pPr>
        <w:rPr>
          <w:lang w:val="hr-HR"/>
        </w:rPr>
      </w:pPr>
    </w:p>
    <w:p w14:paraId="70B54806" w14:textId="535CB365" w:rsidR="007C751B" w:rsidRDefault="00C117CC" w:rsidP="007C751B">
      <w:pPr>
        <w:rPr>
          <w:lang w:val="hr-HR"/>
        </w:rPr>
      </w:pPr>
      <w:r>
        <w:rPr>
          <w:noProof/>
          <w:lang w:val="hr-HR"/>
        </w:rPr>
        <w:drawing>
          <wp:inline distT="0" distB="0" distL="0" distR="0" wp14:anchorId="265AFD8A" wp14:editId="2C390D7D">
            <wp:extent cx="5943600" cy="2504661"/>
            <wp:effectExtent l="0" t="0" r="0" b="0"/>
            <wp:docPr id="1799983969" name="Picture 43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983969" name="Picture 43" descr="A diagram of a diagram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723" cy="252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E8F02" w14:textId="77777777" w:rsidR="007C751B" w:rsidRDefault="007C751B" w:rsidP="007C751B">
      <w:pPr>
        <w:rPr>
          <w:lang w:val="hr-HR"/>
        </w:rPr>
      </w:pPr>
    </w:p>
    <w:p w14:paraId="23E05F73" w14:textId="77777777" w:rsidR="007C751B" w:rsidRDefault="007C751B" w:rsidP="007C751B">
      <w:pPr>
        <w:rPr>
          <w:lang w:val="hr-HR"/>
        </w:rPr>
      </w:pPr>
    </w:p>
    <w:p w14:paraId="3E80177C" w14:textId="77777777" w:rsidR="007C751B" w:rsidRDefault="007C751B" w:rsidP="007C751B">
      <w:pPr>
        <w:rPr>
          <w:lang w:val="hr-HR"/>
        </w:rPr>
      </w:pPr>
    </w:p>
    <w:p w14:paraId="54BDAF1A" w14:textId="77777777" w:rsidR="007C751B" w:rsidRDefault="007C751B" w:rsidP="007C751B">
      <w:pPr>
        <w:rPr>
          <w:lang w:val="hr-HR"/>
        </w:rPr>
      </w:pPr>
    </w:p>
    <w:p w14:paraId="4CBFD3CF" w14:textId="77777777" w:rsidR="007C751B" w:rsidRPr="007C751B" w:rsidRDefault="007C751B" w:rsidP="007C751B">
      <w:pPr>
        <w:rPr>
          <w:lang w:val="hr-HR"/>
        </w:rPr>
      </w:pPr>
    </w:p>
    <w:p w14:paraId="03012411" w14:textId="77777777" w:rsidR="000A6603" w:rsidRPr="006D00C5" w:rsidRDefault="00FC64FB" w:rsidP="000A6603">
      <w:pPr>
        <w:pStyle w:val="Heading1"/>
        <w:rPr>
          <w:lang w:val="hr-HR"/>
        </w:rPr>
      </w:pPr>
      <w:bookmarkStart w:id="15" w:name="_Toc188991147"/>
      <w:r>
        <w:rPr>
          <w:lang w:val="hr-HR"/>
        </w:rPr>
        <w:lastRenderedPageBreak/>
        <w:t>Kontrolne točke projekta</w:t>
      </w:r>
      <w:r w:rsidR="00D309A5">
        <w:rPr>
          <w:lang w:val="hr-HR"/>
        </w:rPr>
        <w:t xml:space="preserve"> (engl. </w:t>
      </w:r>
      <w:proofErr w:type="spellStart"/>
      <w:r w:rsidR="00D309A5" w:rsidRPr="00D309A5">
        <w:rPr>
          <w:i/>
          <w:iCs/>
          <w:lang w:val="hr-HR"/>
        </w:rPr>
        <w:t>milestones</w:t>
      </w:r>
      <w:proofErr w:type="spellEnd"/>
      <w:r w:rsidR="00D309A5">
        <w:rPr>
          <w:lang w:val="hr-HR"/>
        </w:rPr>
        <w:t>)</w:t>
      </w:r>
      <w:bookmarkEnd w:id="15"/>
    </w:p>
    <w:p w14:paraId="2E86F907" w14:textId="77777777" w:rsidR="001873AE" w:rsidRDefault="001873AE" w:rsidP="000A6603">
      <w:pPr>
        <w:pStyle w:val="BodyText"/>
        <w:rPr>
          <w:b/>
          <w:lang w:val="hr-HR"/>
        </w:rPr>
      </w:pPr>
    </w:p>
    <w:p w14:paraId="74AD29AD" w14:textId="77777777" w:rsidR="001873AE" w:rsidRDefault="001873AE" w:rsidP="000A6603">
      <w:pPr>
        <w:pStyle w:val="BodyText"/>
        <w:rPr>
          <w:b/>
          <w:lang w:val="hr-HR"/>
        </w:rPr>
      </w:pPr>
    </w:p>
    <w:p w14:paraId="4171EBA1" w14:textId="0B0C5F35" w:rsidR="000A6603" w:rsidRPr="00132ADA" w:rsidRDefault="000A6603" w:rsidP="000A6603">
      <w:pPr>
        <w:pStyle w:val="BodyText"/>
        <w:rPr>
          <w:b/>
          <w:lang w:val="hr-HR"/>
        </w:rPr>
      </w:pPr>
      <w:r w:rsidRPr="00132ADA">
        <w:rPr>
          <w:b/>
          <w:lang w:val="hr-HR"/>
        </w:rPr>
        <w:t xml:space="preserve">Tablica </w:t>
      </w:r>
      <w:r w:rsidR="00FC64FB">
        <w:rPr>
          <w:b/>
          <w:lang w:val="hr-HR"/>
        </w:rPr>
        <w:t>kontrolnih točki projekta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2366"/>
        <w:gridCol w:w="1259"/>
        <w:gridCol w:w="2391"/>
        <w:gridCol w:w="2333"/>
      </w:tblGrid>
      <w:tr w:rsidR="000A6603" w14:paraId="392DDB2A" w14:textId="77777777" w:rsidTr="009B5C1E">
        <w:trPr>
          <w:jc w:val="center"/>
        </w:trPr>
        <w:tc>
          <w:tcPr>
            <w:tcW w:w="2366" w:type="dxa"/>
            <w:vAlign w:val="center"/>
          </w:tcPr>
          <w:p w14:paraId="4A695162" w14:textId="77777777" w:rsidR="000A6603" w:rsidRPr="00132ADA" w:rsidRDefault="00FC64FB" w:rsidP="009B5C1E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Kontrolne točke</w:t>
            </w:r>
          </w:p>
        </w:tc>
        <w:tc>
          <w:tcPr>
            <w:tcW w:w="1259" w:type="dxa"/>
            <w:vAlign w:val="center"/>
          </w:tcPr>
          <w:p w14:paraId="45640AE5" w14:textId="77777777" w:rsidR="000A6603" w:rsidRPr="00132ADA" w:rsidRDefault="000A6603" w:rsidP="009B5C1E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Planirani datum</w:t>
            </w:r>
          </w:p>
        </w:tc>
        <w:tc>
          <w:tcPr>
            <w:tcW w:w="2391" w:type="dxa"/>
            <w:vAlign w:val="center"/>
          </w:tcPr>
          <w:p w14:paraId="2A02DB6B" w14:textId="116F00BE" w:rsidR="000A6603" w:rsidRPr="00132ADA" w:rsidRDefault="000A6603" w:rsidP="009B5C1E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Realizirani datum</w:t>
            </w:r>
          </w:p>
        </w:tc>
        <w:tc>
          <w:tcPr>
            <w:tcW w:w="2333" w:type="dxa"/>
            <w:vAlign w:val="center"/>
          </w:tcPr>
          <w:p w14:paraId="4AA864BF" w14:textId="77777777" w:rsidR="000A6603" w:rsidRPr="000D2858" w:rsidRDefault="000A6603" w:rsidP="009B5C1E">
            <w:pPr>
              <w:pStyle w:val="BodyText"/>
              <w:spacing w:after="0"/>
              <w:ind w:left="0"/>
              <w:jc w:val="center"/>
              <w:rPr>
                <w:b/>
                <w:lang w:val="hr-HR"/>
              </w:rPr>
            </w:pPr>
            <w:r>
              <w:rPr>
                <w:b/>
                <w:lang w:val="hr-HR"/>
              </w:rPr>
              <w:t>Status projekta</w:t>
            </w:r>
          </w:p>
        </w:tc>
      </w:tr>
      <w:tr w:rsidR="000A6603" w14:paraId="4132284D" w14:textId="77777777" w:rsidTr="009B5C1E">
        <w:trPr>
          <w:jc w:val="center"/>
        </w:trPr>
        <w:tc>
          <w:tcPr>
            <w:tcW w:w="2366" w:type="dxa"/>
            <w:vAlign w:val="center"/>
          </w:tcPr>
          <w:p w14:paraId="2F3DA3B0" w14:textId="0D4567EE" w:rsidR="000A6603" w:rsidRDefault="001873AE" w:rsidP="009B5C1E">
            <w:pPr>
              <w:pStyle w:val="BodyText"/>
              <w:ind w:left="0"/>
              <w:jc w:val="center"/>
              <w:rPr>
                <w:lang w:val="hr-HR"/>
              </w:rPr>
            </w:pPr>
            <w:proofErr w:type="spellStart"/>
            <w:r w:rsidRPr="001873AE">
              <w:t>Definiranje</w:t>
            </w:r>
            <w:proofErr w:type="spellEnd"/>
            <w:r w:rsidRPr="001873AE">
              <w:t xml:space="preserve"> </w:t>
            </w:r>
            <w:proofErr w:type="spellStart"/>
            <w:r w:rsidRPr="001873AE">
              <w:t>arhitekture</w:t>
            </w:r>
            <w:proofErr w:type="spellEnd"/>
            <w:r w:rsidRPr="001873AE">
              <w:t xml:space="preserve"> </w:t>
            </w:r>
            <w:proofErr w:type="spellStart"/>
            <w:r w:rsidRPr="001873AE">
              <w:t>sustava</w:t>
            </w:r>
            <w:proofErr w:type="spellEnd"/>
          </w:p>
        </w:tc>
        <w:tc>
          <w:tcPr>
            <w:tcW w:w="1259" w:type="dxa"/>
            <w:vAlign w:val="center"/>
          </w:tcPr>
          <w:p w14:paraId="6ABD7113" w14:textId="73F60EF9" w:rsidR="000A6603" w:rsidRDefault="00895254" w:rsidP="009B5C1E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15.11.2024.</w:t>
            </w:r>
          </w:p>
        </w:tc>
        <w:tc>
          <w:tcPr>
            <w:tcW w:w="2391" w:type="dxa"/>
            <w:vAlign w:val="center"/>
          </w:tcPr>
          <w:p w14:paraId="00A7D374" w14:textId="3B6EAB8A" w:rsidR="000A6603" w:rsidRDefault="00BE15E5" w:rsidP="009B5C1E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14.11.2024.</w:t>
            </w:r>
          </w:p>
        </w:tc>
        <w:tc>
          <w:tcPr>
            <w:tcW w:w="2333" w:type="dxa"/>
            <w:vAlign w:val="center"/>
          </w:tcPr>
          <w:p w14:paraId="4167ABAF" w14:textId="41DCE4EF" w:rsidR="000A6603" w:rsidRDefault="000A6603" w:rsidP="009B5C1E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895254" w14:paraId="1788FBC2" w14:textId="77777777" w:rsidTr="009B5C1E">
        <w:trPr>
          <w:jc w:val="center"/>
        </w:trPr>
        <w:tc>
          <w:tcPr>
            <w:tcW w:w="2366" w:type="dxa"/>
            <w:vAlign w:val="center"/>
          </w:tcPr>
          <w:p w14:paraId="222B424B" w14:textId="2822D958" w:rsidR="00895254" w:rsidRPr="001873AE" w:rsidRDefault="00895254" w:rsidP="009B5C1E">
            <w:pPr>
              <w:pStyle w:val="BodyText"/>
              <w:ind w:left="0"/>
              <w:jc w:val="center"/>
            </w:pPr>
            <w:proofErr w:type="spellStart"/>
            <w:r w:rsidRPr="001873AE">
              <w:t>Razvoj</w:t>
            </w:r>
            <w:proofErr w:type="spellEnd"/>
            <w:r w:rsidRPr="001873AE">
              <w:t xml:space="preserve"> </w:t>
            </w:r>
            <w:proofErr w:type="spellStart"/>
            <w:r w:rsidRPr="001873AE">
              <w:t>osnovnih</w:t>
            </w:r>
            <w:proofErr w:type="spellEnd"/>
            <w:r w:rsidRPr="001873AE">
              <w:t xml:space="preserve"> CRUD </w:t>
            </w:r>
            <w:proofErr w:type="spellStart"/>
            <w:r w:rsidRPr="001873AE">
              <w:t>funkcionalnosti</w:t>
            </w:r>
            <w:proofErr w:type="spellEnd"/>
          </w:p>
        </w:tc>
        <w:tc>
          <w:tcPr>
            <w:tcW w:w="1259" w:type="dxa"/>
            <w:vAlign w:val="center"/>
          </w:tcPr>
          <w:p w14:paraId="709AEC4B" w14:textId="23937BCB" w:rsidR="00895254" w:rsidRDefault="00895254" w:rsidP="009B5C1E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30.11.2024.</w:t>
            </w:r>
          </w:p>
        </w:tc>
        <w:tc>
          <w:tcPr>
            <w:tcW w:w="2391" w:type="dxa"/>
            <w:vAlign w:val="center"/>
          </w:tcPr>
          <w:p w14:paraId="0267F5AB" w14:textId="161F318A" w:rsidR="00895254" w:rsidRDefault="00BE15E5" w:rsidP="009B5C1E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5.1.2025.</w:t>
            </w:r>
          </w:p>
        </w:tc>
        <w:tc>
          <w:tcPr>
            <w:tcW w:w="2333" w:type="dxa"/>
            <w:vAlign w:val="center"/>
          </w:tcPr>
          <w:p w14:paraId="694858F1" w14:textId="13704A8D" w:rsidR="00895254" w:rsidRDefault="00895254" w:rsidP="009B5C1E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0A6603" w14:paraId="0C19E83A" w14:textId="77777777" w:rsidTr="009B5C1E">
        <w:trPr>
          <w:jc w:val="center"/>
        </w:trPr>
        <w:tc>
          <w:tcPr>
            <w:tcW w:w="2366" w:type="dxa"/>
            <w:vAlign w:val="center"/>
          </w:tcPr>
          <w:p w14:paraId="3C40DB1A" w14:textId="3F3C5CB3" w:rsidR="000A6603" w:rsidRDefault="001873AE" w:rsidP="009B5C1E">
            <w:pPr>
              <w:pStyle w:val="BodyText"/>
              <w:ind w:left="0"/>
              <w:jc w:val="center"/>
              <w:rPr>
                <w:lang w:val="hr-HR"/>
              </w:rPr>
            </w:pPr>
            <w:proofErr w:type="spellStart"/>
            <w:r w:rsidRPr="001873AE">
              <w:t>Razvoj</w:t>
            </w:r>
            <w:proofErr w:type="spellEnd"/>
            <w:r w:rsidRPr="001873AE">
              <w:t xml:space="preserve"> </w:t>
            </w:r>
            <w:proofErr w:type="spellStart"/>
            <w:r w:rsidRPr="001873AE">
              <w:t>korisničke</w:t>
            </w:r>
            <w:proofErr w:type="spellEnd"/>
            <w:r w:rsidRPr="001873AE">
              <w:t xml:space="preserve"> </w:t>
            </w:r>
            <w:proofErr w:type="spellStart"/>
            <w:r w:rsidRPr="001873AE">
              <w:t>autentifikacije</w:t>
            </w:r>
            <w:proofErr w:type="spellEnd"/>
          </w:p>
        </w:tc>
        <w:tc>
          <w:tcPr>
            <w:tcW w:w="1259" w:type="dxa"/>
            <w:vAlign w:val="center"/>
          </w:tcPr>
          <w:p w14:paraId="1F225914" w14:textId="5014FF3E" w:rsidR="000A6603" w:rsidRDefault="00895254" w:rsidP="009B5C1E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02.12.2024.</w:t>
            </w:r>
          </w:p>
        </w:tc>
        <w:tc>
          <w:tcPr>
            <w:tcW w:w="2391" w:type="dxa"/>
            <w:vAlign w:val="center"/>
          </w:tcPr>
          <w:p w14:paraId="03C00593" w14:textId="6D7A478E" w:rsidR="000A6603" w:rsidRDefault="00BE15E5" w:rsidP="009B5C1E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15.1.2025.</w:t>
            </w:r>
          </w:p>
        </w:tc>
        <w:tc>
          <w:tcPr>
            <w:tcW w:w="2333" w:type="dxa"/>
            <w:vAlign w:val="center"/>
          </w:tcPr>
          <w:p w14:paraId="78A27971" w14:textId="77777777" w:rsidR="000A6603" w:rsidRDefault="000A6603" w:rsidP="009B5C1E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1873AE" w14:paraId="7A62ED40" w14:textId="77777777" w:rsidTr="009B5C1E">
        <w:trPr>
          <w:jc w:val="center"/>
        </w:trPr>
        <w:tc>
          <w:tcPr>
            <w:tcW w:w="2366" w:type="dxa"/>
            <w:vAlign w:val="center"/>
          </w:tcPr>
          <w:p w14:paraId="4789FAE2" w14:textId="5CE9A888" w:rsidR="001873AE" w:rsidRPr="001873AE" w:rsidRDefault="001873AE" w:rsidP="009B5C1E">
            <w:pPr>
              <w:pStyle w:val="BodyText"/>
              <w:ind w:left="0"/>
              <w:jc w:val="center"/>
            </w:pPr>
            <w:proofErr w:type="spellStart"/>
            <w:r w:rsidRPr="001873AE">
              <w:t>Implementacija</w:t>
            </w:r>
            <w:proofErr w:type="spellEnd"/>
            <w:r w:rsidRPr="001873AE">
              <w:t xml:space="preserve"> real-time </w:t>
            </w:r>
            <w:proofErr w:type="spellStart"/>
            <w:r w:rsidRPr="001873AE">
              <w:t>obavijesti</w:t>
            </w:r>
            <w:proofErr w:type="spellEnd"/>
          </w:p>
        </w:tc>
        <w:tc>
          <w:tcPr>
            <w:tcW w:w="1259" w:type="dxa"/>
            <w:vAlign w:val="center"/>
          </w:tcPr>
          <w:p w14:paraId="136A98B4" w14:textId="41F5A466" w:rsidR="001873AE" w:rsidRDefault="00895254" w:rsidP="009B5C1E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07.12.2024.</w:t>
            </w:r>
          </w:p>
        </w:tc>
        <w:tc>
          <w:tcPr>
            <w:tcW w:w="2391" w:type="dxa"/>
            <w:vAlign w:val="center"/>
          </w:tcPr>
          <w:p w14:paraId="7B70FABE" w14:textId="071812F1" w:rsidR="001873AE" w:rsidRDefault="00BE15E5" w:rsidP="009B5C1E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2333" w:type="dxa"/>
            <w:vAlign w:val="center"/>
          </w:tcPr>
          <w:p w14:paraId="3850448F" w14:textId="77777777" w:rsidR="001873AE" w:rsidRDefault="001873AE" w:rsidP="009B5C1E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0A6603" w14:paraId="022509D4" w14:textId="77777777" w:rsidTr="009B5C1E">
        <w:trPr>
          <w:jc w:val="center"/>
        </w:trPr>
        <w:tc>
          <w:tcPr>
            <w:tcW w:w="2366" w:type="dxa"/>
            <w:vAlign w:val="center"/>
          </w:tcPr>
          <w:p w14:paraId="40DFEAC8" w14:textId="6A7C20F5" w:rsidR="009B5C1E" w:rsidRPr="009B5C1E" w:rsidRDefault="001873AE" w:rsidP="009B5C1E">
            <w:pPr>
              <w:pStyle w:val="BodyText"/>
              <w:ind w:left="0"/>
              <w:jc w:val="center"/>
            </w:pPr>
            <w:proofErr w:type="spellStart"/>
            <w:r w:rsidRPr="001873AE">
              <w:t>Slanje</w:t>
            </w:r>
            <w:proofErr w:type="spellEnd"/>
            <w:r w:rsidRPr="001873AE">
              <w:t xml:space="preserve"> e-mail </w:t>
            </w:r>
            <w:proofErr w:type="spellStart"/>
            <w:r w:rsidRPr="001873AE">
              <w:t>obavijesti</w:t>
            </w:r>
            <w:proofErr w:type="spellEnd"/>
          </w:p>
        </w:tc>
        <w:tc>
          <w:tcPr>
            <w:tcW w:w="1259" w:type="dxa"/>
            <w:vAlign w:val="center"/>
          </w:tcPr>
          <w:p w14:paraId="693EC2A9" w14:textId="53A46DCE" w:rsidR="000A6603" w:rsidRDefault="00895254" w:rsidP="009B5C1E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10.12.2024.</w:t>
            </w:r>
          </w:p>
        </w:tc>
        <w:tc>
          <w:tcPr>
            <w:tcW w:w="2391" w:type="dxa"/>
            <w:vAlign w:val="center"/>
          </w:tcPr>
          <w:p w14:paraId="27BEBC97" w14:textId="2FDF7FDD" w:rsidR="000A6603" w:rsidRDefault="00F534B3" w:rsidP="009B5C1E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26.01.2025.</w:t>
            </w:r>
          </w:p>
        </w:tc>
        <w:tc>
          <w:tcPr>
            <w:tcW w:w="2333" w:type="dxa"/>
            <w:vAlign w:val="center"/>
          </w:tcPr>
          <w:p w14:paraId="5B55B59C" w14:textId="77777777" w:rsidR="000A6603" w:rsidRDefault="000A6603" w:rsidP="009B5C1E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1873AE" w14:paraId="59FC585D" w14:textId="77777777" w:rsidTr="009B5C1E">
        <w:trPr>
          <w:jc w:val="center"/>
        </w:trPr>
        <w:tc>
          <w:tcPr>
            <w:tcW w:w="2366" w:type="dxa"/>
            <w:vAlign w:val="center"/>
          </w:tcPr>
          <w:p w14:paraId="657EB2AD" w14:textId="37095017" w:rsidR="001873AE" w:rsidRPr="001873AE" w:rsidRDefault="001873AE" w:rsidP="009B5C1E">
            <w:pPr>
              <w:pStyle w:val="BodyText"/>
              <w:ind w:left="0"/>
              <w:jc w:val="center"/>
            </w:pPr>
            <w:proofErr w:type="spellStart"/>
            <w:r w:rsidRPr="001873AE">
              <w:t>Optimizacija</w:t>
            </w:r>
            <w:proofErr w:type="spellEnd"/>
            <w:r w:rsidRPr="001873AE">
              <w:t xml:space="preserve"> </w:t>
            </w:r>
            <w:proofErr w:type="spellStart"/>
            <w:r w:rsidRPr="001873AE">
              <w:t>performansi</w:t>
            </w:r>
            <w:proofErr w:type="spellEnd"/>
          </w:p>
        </w:tc>
        <w:tc>
          <w:tcPr>
            <w:tcW w:w="1259" w:type="dxa"/>
            <w:vAlign w:val="center"/>
          </w:tcPr>
          <w:p w14:paraId="48997422" w14:textId="312EFD82" w:rsidR="001873AE" w:rsidRDefault="00895254" w:rsidP="009B5C1E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15.12.2024.</w:t>
            </w:r>
          </w:p>
        </w:tc>
        <w:tc>
          <w:tcPr>
            <w:tcW w:w="2391" w:type="dxa"/>
            <w:vAlign w:val="center"/>
          </w:tcPr>
          <w:p w14:paraId="42091BA9" w14:textId="419B60DF" w:rsidR="001873AE" w:rsidRDefault="00BE15E5" w:rsidP="009B5C1E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2333" w:type="dxa"/>
            <w:vAlign w:val="center"/>
          </w:tcPr>
          <w:p w14:paraId="7276FE07" w14:textId="77777777" w:rsidR="001873AE" w:rsidRDefault="001873AE" w:rsidP="009B5C1E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1873AE" w14:paraId="33DCCCE9" w14:textId="77777777" w:rsidTr="009B5C1E">
        <w:trPr>
          <w:jc w:val="center"/>
        </w:trPr>
        <w:tc>
          <w:tcPr>
            <w:tcW w:w="2366" w:type="dxa"/>
            <w:vAlign w:val="center"/>
          </w:tcPr>
          <w:p w14:paraId="3D4FFFE4" w14:textId="0D607FCE" w:rsidR="001873AE" w:rsidRPr="001873AE" w:rsidRDefault="001873AE" w:rsidP="009B5C1E">
            <w:pPr>
              <w:pStyle w:val="BodyText"/>
              <w:ind w:left="0"/>
              <w:jc w:val="center"/>
            </w:pPr>
            <w:proofErr w:type="spellStart"/>
            <w:r w:rsidRPr="001873AE">
              <w:t>Prilagodba</w:t>
            </w:r>
            <w:proofErr w:type="spellEnd"/>
            <w:r w:rsidRPr="001873AE">
              <w:t xml:space="preserve"> </w:t>
            </w:r>
            <w:proofErr w:type="spellStart"/>
            <w:r w:rsidRPr="001873AE">
              <w:t>sučelja</w:t>
            </w:r>
            <w:proofErr w:type="spellEnd"/>
            <w:r w:rsidRPr="001873AE">
              <w:t xml:space="preserve"> </w:t>
            </w:r>
            <w:proofErr w:type="spellStart"/>
            <w:r w:rsidRPr="001873AE">
              <w:t>mobilnim</w:t>
            </w:r>
            <w:proofErr w:type="spellEnd"/>
            <w:r w:rsidRPr="001873AE">
              <w:t xml:space="preserve"> </w:t>
            </w:r>
            <w:proofErr w:type="spellStart"/>
            <w:r w:rsidRPr="001873AE">
              <w:t>uređajima</w:t>
            </w:r>
            <w:proofErr w:type="spellEnd"/>
          </w:p>
        </w:tc>
        <w:tc>
          <w:tcPr>
            <w:tcW w:w="1259" w:type="dxa"/>
            <w:vAlign w:val="center"/>
          </w:tcPr>
          <w:p w14:paraId="4118911D" w14:textId="42A4016B" w:rsidR="001873AE" w:rsidRDefault="00895254" w:rsidP="009B5C1E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20.12.2024.</w:t>
            </w:r>
          </w:p>
        </w:tc>
        <w:tc>
          <w:tcPr>
            <w:tcW w:w="2391" w:type="dxa"/>
            <w:vAlign w:val="center"/>
          </w:tcPr>
          <w:p w14:paraId="6683E3B8" w14:textId="00E02322" w:rsidR="001873AE" w:rsidRDefault="00BE15E5" w:rsidP="009B5C1E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-</w:t>
            </w:r>
          </w:p>
        </w:tc>
        <w:tc>
          <w:tcPr>
            <w:tcW w:w="2333" w:type="dxa"/>
            <w:vAlign w:val="center"/>
          </w:tcPr>
          <w:p w14:paraId="6CC3F00B" w14:textId="77777777" w:rsidR="001873AE" w:rsidRDefault="001873AE" w:rsidP="009B5C1E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1873AE" w14:paraId="1C06D956" w14:textId="77777777" w:rsidTr="009B5C1E">
        <w:trPr>
          <w:jc w:val="center"/>
        </w:trPr>
        <w:tc>
          <w:tcPr>
            <w:tcW w:w="2366" w:type="dxa"/>
            <w:vAlign w:val="center"/>
          </w:tcPr>
          <w:p w14:paraId="1D6E8D46" w14:textId="063F0DCB" w:rsidR="001873AE" w:rsidRPr="001873AE" w:rsidRDefault="001873AE" w:rsidP="009B5C1E">
            <w:pPr>
              <w:pStyle w:val="BodyText"/>
              <w:ind w:left="0"/>
              <w:jc w:val="center"/>
            </w:pPr>
            <w:proofErr w:type="spellStart"/>
            <w:r w:rsidRPr="001873AE">
              <w:t>Završno</w:t>
            </w:r>
            <w:proofErr w:type="spellEnd"/>
            <w:r w:rsidRPr="001873AE">
              <w:t xml:space="preserve"> </w:t>
            </w:r>
            <w:proofErr w:type="spellStart"/>
            <w:r w:rsidRPr="001873AE">
              <w:t>testiranje</w:t>
            </w:r>
            <w:proofErr w:type="spellEnd"/>
            <w:r w:rsidRPr="001873AE">
              <w:t xml:space="preserve"> </w:t>
            </w:r>
            <w:proofErr w:type="spellStart"/>
            <w:r w:rsidRPr="001873AE">
              <w:t>i</w:t>
            </w:r>
            <w:proofErr w:type="spellEnd"/>
            <w:r w:rsidRPr="001873AE">
              <w:t xml:space="preserve"> </w:t>
            </w:r>
            <w:proofErr w:type="spellStart"/>
            <w:r w:rsidRPr="001873AE">
              <w:t>ispravak</w:t>
            </w:r>
            <w:proofErr w:type="spellEnd"/>
            <w:r w:rsidRPr="001873AE">
              <w:t xml:space="preserve"> </w:t>
            </w:r>
            <w:proofErr w:type="spellStart"/>
            <w:r w:rsidRPr="001873AE">
              <w:t>bugova</w:t>
            </w:r>
            <w:proofErr w:type="spellEnd"/>
          </w:p>
        </w:tc>
        <w:tc>
          <w:tcPr>
            <w:tcW w:w="1259" w:type="dxa"/>
            <w:vAlign w:val="center"/>
          </w:tcPr>
          <w:p w14:paraId="352E7A3E" w14:textId="21E5EAD2" w:rsidR="001873AE" w:rsidRDefault="00F74EB1" w:rsidP="009B5C1E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04.01.2024.</w:t>
            </w:r>
          </w:p>
        </w:tc>
        <w:tc>
          <w:tcPr>
            <w:tcW w:w="2391" w:type="dxa"/>
            <w:vAlign w:val="center"/>
          </w:tcPr>
          <w:p w14:paraId="53145EC2" w14:textId="2EB1A4ED" w:rsidR="001873AE" w:rsidRDefault="00BE15E5" w:rsidP="009B5C1E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25.01.2025.</w:t>
            </w:r>
          </w:p>
        </w:tc>
        <w:tc>
          <w:tcPr>
            <w:tcW w:w="2333" w:type="dxa"/>
            <w:vAlign w:val="center"/>
          </w:tcPr>
          <w:p w14:paraId="4F842832" w14:textId="77777777" w:rsidR="001873AE" w:rsidRDefault="001873AE" w:rsidP="009B5C1E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1873AE" w14:paraId="3FAE2D76" w14:textId="77777777" w:rsidTr="009B5C1E">
        <w:trPr>
          <w:jc w:val="center"/>
        </w:trPr>
        <w:tc>
          <w:tcPr>
            <w:tcW w:w="2366" w:type="dxa"/>
            <w:vAlign w:val="center"/>
          </w:tcPr>
          <w:p w14:paraId="3C6E7DD6" w14:textId="7B524A35" w:rsidR="001873AE" w:rsidRPr="001873AE" w:rsidRDefault="001873AE" w:rsidP="009B5C1E">
            <w:pPr>
              <w:pStyle w:val="BodyText"/>
              <w:ind w:left="0"/>
              <w:jc w:val="center"/>
            </w:pPr>
            <w:r w:rsidRPr="001873AE">
              <w:t xml:space="preserve">Deploy </w:t>
            </w:r>
            <w:proofErr w:type="spellStart"/>
            <w:r w:rsidRPr="001873AE">
              <w:t>aplikacije</w:t>
            </w:r>
            <w:proofErr w:type="spellEnd"/>
          </w:p>
        </w:tc>
        <w:tc>
          <w:tcPr>
            <w:tcW w:w="1259" w:type="dxa"/>
            <w:vAlign w:val="center"/>
          </w:tcPr>
          <w:p w14:paraId="75DE6177" w14:textId="7A6D192E" w:rsidR="001873AE" w:rsidRDefault="00F74EB1" w:rsidP="009B5C1E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06.01.2025.</w:t>
            </w:r>
          </w:p>
        </w:tc>
        <w:tc>
          <w:tcPr>
            <w:tcW w:w="2391" w:type="dxa"/>
            <w:vAlign w:val="center"/>
          </w:tcPr>
          <w:p w14:paraId="6F4E138E" w14:textId="53446916" w:rsidR="001873AE" w:rsidRDefault="00BE15E5" w:rsidP="009B5C1E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26.01.2025.</w:t>
            </w:r>
          </w:p>
        </w:tc>
        <w:tc>
          <w:tcPr>
            <w:tcW w:w="2333" w:type="dxa"/>
            <w:vAlign w:val="center"/>
          </w:tcPr>
          <w:p w14:paraId="21511C0F" w14:textId="77777777" w:rsidR="001873AE" w:rsidRDefault="001873AE" w:rsidP="009B5C1E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  <w:tr w:rsidR="001873AE" w14:paraId="74B4654D" w14:textId="77777777" w:rsidTr="009B5C1E">
        <w:trPr>
          <w:jc w:val="center"/>
        </w:trPr>
        <w:tc>
          <w:tcPr>
            <w:tcW w:w="2366" w:type="dxa"/>
            <w:vAlign w:val="center"/>
          </w:tcPr>
          <w:p w14:paraId="0011614E" w14:textId="3625D809" w:rsidR="001873AE" w:rsidRPr="001873AE" w:rsidRDefault="001873AE" w:rsidP="009B5C1E">
            <w:pPr>
              <w:pStyle w:val="BodyText"/>
              <w:ind w:left="0"/>
              <w:jc w:val="center"/>
            </w:pPr>
            <w:proofErr w:type="spellStart"/>
            <w:r w:rsidRPr="001873AE">
              <w:t>Priprema</w:t>
            </w:r>
            <w:proofErr w:type="spellEnd"/>
            <w:r w:rsidRPr="001873AE">
              <w:t xml:space="preserve"> </w:t>
            </w:r>
            <w:proofErr w:type="spellStart"/>
            <w:r w:rsidRPr="001873AE">
              <w:t>završne</w:t>
            </w:r>
            <w:proofErr w:type="spellEnd"/>
            <w:r w:rsidRPr="001873AE">
              <w:t xml:space="preserve"> </w:t>
            </w:r>
            <w:proofErr w:type="spellStart"/>
            <w:r w:rsidRPr="001873AE">
              <w:t>dokumentacije</w:t>
            </w:r>
            <w:proofErr w:type="spellEnd"/>
            <w:r w:rsidRPr="001873AE">
              <w:t xml:space="preserve"> </w:t>
            </w:r>
            <w:proofErr w:type="spellStart"/>
            <w:r w:rsidRPr="001873AE">
              <w:t>i</w:t>
            </w:r>
            <w:proofErr w:type="spellEnd"/>
            <w:r w:rsidRPr="001873AE">
              <w:t xml:space="preserve"> </w:t>
            </w:r>
            <w:proofErr w:type="spellStart"/>
            <w:r w:rsidRPr="001873AE">
              <w:t>revizija</w:t>
            </w:r>
            <w:proofErr w:type="spellEnd"/>
          </w:p>
        </w:tc>
        <w:tc>
          <w:tcPr>
            <w:tcW w:w="1259" w:type="dxa"/>
            <w:vAlign w:val="center"/>
          </w:tcPr>
          <w:p w14:paraId="35CEA5AF" w14:textId="6851F9E0" w:rsidR="001873AE" w:rsidRDefault="00F74EB1" w:rsidP="009B5C1E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17.01.2025.</w:t>
            </w:r>
          </w:p>
        </w:tc>
        <w:tc>
          <w:tcPr>
            <w:tcW w:w="2391" w:type="dxa"/>
            <w:vAlign w:val="center"/>
          </w:tcPr>
          <w:p w14:paraId="53B6F4D4" w14:textId="2CD0E6E2" w:rsidR="001873AE" w:rsidRDefault="00BE15E5" w:rsidP="009B5C1E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28.1.2025.</w:t>
            </w:r>
          </w:p>
        </w:tc>
        <w:tc>
          <w:tcPr>
            <w:tcW w:w="2333" w:type="dxa"/>
            <w:vAlign w:val="center"/>
          </w:tcPr>
          <w:p w14:paraId="2CDB50B8" w14:textId="77777777" w:rsidR="001873AE" w:rsidRDefault="001873AE" w:rsidP="009B5C1E">
            <w:pPr>
              <w:pStyle w:val="BodyText"/>
              <w:ind w:left="0"/>
              <w:jc w:val="center"/>
              <w:rPr>
                <w:lang w:val="hr-HR"/>
              </w:rPr>
            </w:pPr>
          </w:p>
        </w:tc>
      </w:tr>
    </w:tbl>
    <w:p w14:paraId="61F6A98F" w14:textId="77777777" w:rsidR="00A722D2" w:rsidRDefault="00A722D2" w:rsidP="00033D01">
      <w:pPr>
        <w:rPr>
          <w:lang w:val="hr-HR"/>
        </w:rPr>
      </w:pPr>
    </w:p>
    <w:p w14:paraId="3EE66E1E" w14:textId="77777777" w:rsidR="00AE5B39" w:rsidRDefault="00AE5B39" w:rsidP="00033D01">
      <w:pPr>
        <w:rPr>
          <w:lang w:val="hr-HR"/>
        </w:rPr>
      </w:pPr>
    </w:p>
    <w:p w14:paraId="14DF9A68" w14:textId="77777777" w:rsidR="00AE5B39" w:rsidRDefault="00AE5B39" w:rsidP="00033D01">
      <w:pPr>
        <w:rPr>
          <w:lang w:val="hr-HR"/>
        </w:rPr>
      </w:pPr>
    </w:p>
    <w:p w14:paraId="278E2266" w14:textId="77777777" w:rsidR="00AE5B39" w:rsidRDefault="00AE5B39" w:rsidP="00033D01">
      <w:pPr>
        <w:rPr>
          <w:lang w:val="hr-HR"/>
        </w:rPr>
      </w:pPr>
    </w:p>
    <w:p w14:paraId="1D08469C" w14:textId="77777777" w:rsidR="001873AE" w:rsidRDefault="001873AE" w:rsidP="00033D01">
      <w:pPr>
        <w:rPr>
          <w:lang w:val="hr-HR"/>
        </w:rPr>
      </w:pPr>
    </w:p>
    <w:p w14:paraId="7726F160" w14:textId="77777777" w:rsidR="001873AE" w:rsidRDefault="001873AE" w:rsidP="00033D01">
      <w:pPr>
        <w:rPr>
          <w:lang w:val="hr-HR"/>
        </w:rPr>
      </w:pPr>
    </w:p>
    <w:p w14:paraId="6E42EB4C" w14:textId="77777777" w:rsidR="001873AE" w:rsidRDefault="001873AE" w:rsidP="00033D01">
      <w:pPr>
        <w:rPr>
          <w:lang w:val="hr-HR"/>
        </w:rPr>
      </w:pPr>
    </w:p>
    <w:p w14:paraId="78415C04" w14:textId="77777777" w:rsidR="001873AE" w:rsidRDefault="001873AE" w:rsidP="00033D01">
      <w:pPr>
        <w:rPr>
          <w:lang w:val="hr-HR"/>
        </w:rPr>
      </w:pPr>
    </w:p>
    <w:p w14:paraId="1DB06756" w14:textId="77777777" w:rsidR="001873AE" w:rsidRDefault="001873AE" w:rsidP="00033D01">
      <w:pPr>
        <w:rPr>
          <w:lang w:val="hr-HR"/>
        </w:rPr>
      </w:pPr>
    </w:p>
    <w:p w14:paraId="20D24C01" w14:textId="77777777" w:rsidR="001873AE" w:rsidRDefault="001873AE" w:rsidP="00033D01">
      <w:pPr>
        <w:rPr>
          <w:lang w:val="hr-HR"/>
        </w:rPr>
      </w:pPr>
    </w:p>
    <w:p w14:paraId="771476E1" w14:textId="77777777" w:rsidR="001873AE" w:rsidRDefault="001873AE" w:rsidP="00033D01">
      <w:pPr>
        <w:rPr>
          <w:lang w:val="hr-HR"/>
        </w:rPr>
      </w:pPr>
    </w:p>
    <w:p w14:paraId="35F17126" w14:textId="77777777" w:rsidR="001873AE" w:rsidRDefault="001873AE" w:rsidP="00033D01">
      <w:pPr>
        <w:rPr>
          <w:lang w:val="hr-HR"/>
        </w:rPr>
      </w:pPr>
    </w:p>
    <w:p w14:paraId="36701356" w14:textId="77777777" w:rsidR="001873AE" w:rsidRDefault="001873AE" w:rsidP="00033D01">
      <w:pPr>
        <w:rPr>
          <w:lang w:val="hr-HR"/>
        </w:rPr>
      </w:pPr>
    </w:p>
    <w:p w14:paraId="02917A8F" w14:textId="77777777" w:rsidR="001873AE" w:rsidRDefault="001873AE" w:rsidP="00033D01">
      <w:pPr>
        <w:rPr>
          <w:lang w:val="hr-HR"/>
        </w:rPr>
      </w:pPr>
    </w:p>
    <w:p w14:paraId="46C98EDB" w14:textId="77777777" w:rsidR="001873AE" w:rsidRDefault="001873AE" w:rsidP="00033D01">
      <w:pPr>
        <w:rPr>
          <w:lang w:val="hr-HR"/>
        </w:rPr>
      </w:pPr>
    </w:p>
    <w:p w14:paraId="15E3DAF6" w14:textId="77777777" w:rsidR="001873AE" w:rsidRDefault="001873AE" w:rsidP="00033D01">
      <w:pPr>
        <w:rPr>
          <w:lang w:val="hr-HR"/>
        </w:rPr>
      </w:pPr>
    </w:p>
    <w:p w14:paraId="537538C7" w14:textId="77777777" w:rsidR="001873AE" w:rsidRDefault="001873AE" w:rsidP="00033D01">
      <w:pPr>
        <w:rPr>
          <w:lang w:val="hr-HR"/>
        </w:rPr>
      </w:pPr>
    </w:p>
    <w:p w14:paraId="3E9648C2" w14:textId="77777777" w:rsidR="001873AE" w:rsidRDefault="001873AE" w:rsidP="00033D01">
      <w:pPr>
        <w:rPr>
          <w:lang w:val="hr-HR"/>
        </w:rPr>
      </w:pPr>
    </w:p>
    <w:p w14:paraId="7EC0E4B8" w14:textId="77777777" w:rsidR="00D43B2C" w:rsidRDefault="00D43B2C" w:rsidP="00033D01">
      <w:pPr>
        <w:rPr>
          <w:lang w:val="hr-HR"/>
        </w:rPr>
      </w:pPr>
    </w:p>
    <w:p w14:paraId="06683FED" w14:textId="77777777" w:rsidR="00D43B2C" w:rsidRDefault="00D43B2C" w:rsidP="00033D01">
      <w:pPr>
        <w:rPr>
          <w:lang w:val="hr-HR"/>
        </w:rPr>
      </w:pPr>
    </w:p>
    <w:p w14:paraId="1254FD15" w14:textId="77777777" w:rsidR="00D43B2C" w:rsidRDefault="00D43B2C" w:rsidP="00033D01">
      <w:pPr>
        <w:rPr>
          <w:lang w:val="hr-HR"/>
        </w:rPr>
      </w:pPr>
    </w:p>
    <w:p w14:paraId="4ED3BED9" w14:textId="77777777" w:rsidR="000A6603" w:rsidRDefault="000A6603" w:rsidP="000A6603">
      <w:pPr>
        <w:pStyle w:val="Heading1"/>
        <w:rPr>
          <w:lang w:val="hr-HR"/>
        </w:rPr>
      </w:pPr>
      <w:bookmarkStart w:id="16" w:name="_Toc188991148"/>
      <w:proofErr w:type="spellStart"/>
      <w:r>
        <w:rPr>
          <w:lang w:val="hr-HR"/>
        </w:rPr>
        <w:lastRenderedPageBreak/>
        <w:t>Gantogram</w:t>
      </w:r>
      <w:bookmarkEnd w:id="16"/>
      <w:proofErr w:type="spellEnd"/>
    </w:p>
    <w:p w14:paraId="39922E37" w14:textId="77777777" w:rsidR="00D56832" w:rsidRDefault="00D56832" w:rsidP="00D56832">
      <w:pPr>
        <w:rPr>
          <w:lang w:val="hr-HR"/>
        </w:rPr>
      </w:pPr>
    </w:p>
    <w:p w14:paraId="050FE20F" w14:textId="33BBDE62" w:rsidR="00D56832" w:rsidRPr="00D56832" w:rsidRDefault="00F74EB1" w:rsidP="00D56832">
      <w:pPr>
        <w:rPr>
          <w:lang w:val="hr-HR"/>
        </w:rPr>
      </w:pPr>
      <w:r>
        <w:rPr>
          <w:noProof/>
          <w:lang w:val="hr-H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4F306A" wp14:editId="5430B2AF">
                <wp:simplePos x="0" y="0"/>
                <wp:positionH relativeFrom="column">
                  <wp:posOffset>4764405</wp:posOffset>
                </wp:positionH>
                <wp:positionV relativeFrom="paragraph">
                  <wp:posOffset>2515235</wp:posOffset>
                </wp:positionV>
                <wp:extent cx="155212" cy="107973"/>
                <wp:effectExtent l="0" t="0" r="0" b="6350"/>
                <wp:wrapNone/>
                <wp:docPr id="2079495368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5212" cy="107973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DA8DBC" id="Rectangle 44" o:spid="_x0000_s1026" style="position:absolute;margin-left:375.15pt;margin-top:198.05pt;width:12.2pt;height:8.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" fillcolor="#e97132 [3205]" stroked="f" strokeweight="1pt"/>
            </w:pict>
          </mc:Fallback>
        </mc:AlternateContent>
      </w:r>
      <w:r w:rsidRPr="00F74EB1">
        <w:rPr>
          <w:noProof/>
          <w:lang w:val="hr-HR"/>
        </w:rPr>
        <w:drawing>
          <wp:inline distT="0" distB="0" distL="0" distR="0" wp14:anchorId="21F8969E" wp14:editId="78023409">
            <wp:extent cx="5943600" cy="3328670"/>
            <wp:effectExtent l="0" t="0" r="0" b="0"/>
            <wp:docPr id="1730771191" name="Picture 1" descr="A graph with orang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71191" name="Picture 1" descr="A graph with orange square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07609" w14:textId="77777777" w:rsidR="00340E12" w:rsidRDefault="00340E12" w:rsidP="00340E12">
      <w:pPr>
        <w:rPr>
          <w:lang w:val="hr-HR"/>
        </w:rPr>
      </w:pPr>
    </w:p>
    <w:p w14:paraId="0A91D45E" w14:textId="77777777" w:rsidR="00C117CC" w:rsidRDefault="00C117CC" w:rsidP="00340E12">
      <w:pPr>
        <w:rPr>
          <w:lang w:val="hr-HR"/>
        </w:rPr>
      </w:pPr>
    </w:p>
    <w:p w14:paraId="08D6BFEC" w14:textId="77777777" w:rsidR="00C117CC" w:rsidRDefault="00C117CC" w:rsidP="00340E12">
      <w:pPr>
        <w:rPr>
          <w:lang w:val="hr-HR"/>
        </w:rPr>
      </w:pPr>
    </w:p>
    <w:p w14:paraId="4BB6DD10" w14:textId="77777777" w:rsidR="00C117CC" w:rsidRDefault="00C117CC" w:rsidP="00340E12">
      <w:pPr>
        <w:rPr>
          <w:lang w:val="hr-HR"/>
        </w:rPr>
      </w:pPr>
    </w:p>
    <w:p w14:paraId="5909FC18" w14:textId="77777777" w:rsidR="00C117CC" w:rsidRDefault="00C117CC" w:rsidP="00340E12">
      <w:pPr>
        <w:rPr>
          <w:lang w:val="hr-HR"/>
        </w:rPr>
      </w:pPr>
    </w:p>
    <w:p w14:paraId="2449C78F" w14:textId="77777777" w:rsidR="00C117CC" w:rsidRDefault="00C117CC" w:rsidP="00340E12">
      <w:pPr>
        <w:rPr>
          <w:lang w:val="hr-HR"/>
        </w:rPr>
      </w:pPr>
    </w:p>
    <w:p w14:paraId="0D25FC7C" w14:textId="77777777" w:rsidR="00C117CC" w:rsidRDefault="00C117CC" w:rsidP="00340E12">
      <w:pPr>
        <w:rPr>
          <w:lang w:val="hr-HR"/>
        </w:rPr>
      </w:pPr>
    </w:p>
    <w:p w14:paraId="15ACBF99" w14:textId="77777777" w:rsidR="00C117CC" w:rsidRPr="00340E12" w:rsidRDefault="00C117CC" w:rsidP="00340E12">
      <w:pPr>
        <w:rPr>
          <w:lang w:val="hr-HR"/>
        </w:rPr>
      </w:pPr>
    </w:p>
    <w:p w14:paraId="7B13E8D8" w14:textId="77777777" w:rsidR="00DE4D1A" w:rsidRPr="006D00C5" w:rsidRDefault="00DE4D1A" w:rsidP="00DE4D1A">
      <w:pPr>
        <w:pStyle w:val="Heading1"/>
        <w:rPr>
          <w:lang w:val="hr-HR"/>
        </w:rPr>
      </w:pPr>
      <w:bookmarkStart w:id="17" w:name="_Toc188991149"/>
      <w:r>
        <w:rPr>
          <w:lang w:val="hr-HR"/>
        </w:rPr>
        <w:t>Zapisnici sastanaka</w:t>
      </w:r>
      <w:bookmarkEnd w:id="17"/>
    </w:p>
    <w:p w14:paraId="643BBDD9" w14:textId="77777777" w:rsidR="00B449E7" w:rsidRPr="00B449E7" w:rsidRDefault="00B449E7" w:rsidP="00B449E7">
      <w:pPr>
        <w:pStyle w:val="BodyText"/>
        <w:ind w:left="0"/>
        <w:rPr>
          <w:lang w:val="hr-HR"/>
        </w:rPr>
      </w:pPr>
      <w:r>
        <w:rPr>
          <w:lang w:val="hr-HR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835"/>
        <w:gridCol w:w="2125"/>
      </w:tblGrid>
      <w:tr w:rsidR="00B449E7" w14:paraId="4379331E" w14:textId="77777777" w:rsidTr="00BE15E5">
        <w:tc>
          <w:tcPr>
            <w:tcW w:w="2122" w:type="dxa"/>
            <w:vAlign w:val="center"/>
          </w:tcPr>
          <w:p w14:paraId="2F48DB4D" w14:textId="586ECCC8" w:rsidR="00B449E7" w:rsidRDefault="00B449E7" w:rsidP="00BE15E5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Datum i vrijeme održavanja</w:t>
            </w:r>
          </w:p>
        </w:tc>
        <w:tc>
          <w:tcPr>
            <w:tcW w:w="2268" w:type="dxa"/>
            <w:vAlign w:val="center"/>
          </w:tcPr>
          <w:p w14:paraId="1911DEA9" w14:textId="660BDBA2" w:rsidR="00B449E7" w:rsidRDefault="00B449E7" w:rsidP="00BE15E5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Mjesto održavanja</w:t>
            </w:r>
          </w:p>
        </w:tc>
        <w:tc>
          <w:tcPr>
            <w:tcW w:w="2835" w:type="dxa"/>
            <w:vAlign w:val="center"/>
          </w:tcPr>
          <w:p w14:paraId="5D97AA06" w14:textId="5D2FD4D4" w:rsidR="00B449E7" w:rsidRDefault="00B449E7" w:rsidP="00BE15E5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Popis nazočnih</w:t>
            </w:r>
          </w:p>
        </w:tc>
        <w:tc>
          <w:tcPr>
            <w:tcW w:w="2125" w:type="dxa"/>
            <w:vAlign w:val="center"/>
          </w:tcPr>
          <w:p w14:paraId="1E627D9A" w14:textId="0A3432F8" w:rsidR="00B449E7" w:rsidRDefault="00B449E7" w:rsidP="00BE15E5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Glavni zaključci sastanka</w:t>
            </w:r>
          </w:p>
        </w:tc>
      </w:tr>
      <w:tr w:rsidR="00B449E7" w14:paraId="57E6819F" w14:textId="77777777" w:rsidTr="00BE15E5">
        <w:tc>
          <w:tcPr>
            <w:tcW w:w="2122" w:type="dxa"/>
            <w:vAlign w:val="center"/>
          </w:tcPr>
          <w:p w14:paraId="1BAAEC41" w14:textId="2FE5F0B9" w:rsidR="00B449E7" w:rsidRDefault="00F57B04" w:rsidP="00BE15E5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06.11.2024.</w:t>
            </w:r>
          </w:p>
        </w:tc>
        <w:tc>
          <w:tcPr>
            <w:tcW w:w="2268" w:type="dxa"/>
            <w:vAlign w:val="center"/>
          </w:tcPr>
          <w:p w14:paraId="073631BD" w14:textId="53641F84" w:rsidR="00B449E7" w:rsidRDefault="00F57B04" w:rsidP="00BE15E5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MS Outlook</w:t>
            </w:r>
          </w:p>
        </w:tc>
        <w:tc>
          <w:tcPr>
            <w:tcW w:w="2835" w:type="dxa"/>
            <w:vAlign w:val="center"/>
          </w:tcPr>
          <w:p w14:paraId="0E02F738" w14:textId="77777777" w:rsidR="00B449E7" w:rsidRDefault="00F57B04" w:rsidP="00BE15E5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doc. dr. sc. Slaven Zakošek</w:t>
            </w:r>
          </w:p>
          <w:p w14:paraId="451ED502" w14:textId="05D16108" w:rsidR="00F57B04" w:rsidRDefault="0028598D" w:rsidP="00BE15E5">
            <w:pPr>
              <w:pStyle w:val="BodyText"/>
              <w:ind w:left="0"/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bacc</w:t>
            </w:r>
            <w:proofErr w:type="spellEnd"/>
            <w:r>
              <w:rPr>
                <w:lang w:val="hr-HR"/>
              </w:rPr>
              <w:t xml:space="preserve">. ing. </w:t>
            </w:r>
            <w:proofErr w:type="spellStart"/>
            <w:r>
              <w:rPr>
                <w:lang w:val="hr-HR"/>
              </w:rPr>
              <w:t>comp</w:t>
            </w:r>
            <w:proofErr w:type="spellEnd"/>
            <w:r>
              <w:rPr>
                <w:lang w:val="hr-HR"/>
              </w:rPr>
              <w:t>. Toni Serezlija</w:t>
            </w:r>
          </w:p>
        </w:tc>
        <w:tc>
          <w:tcPr>
            <w:tcW w:w="2125" w:type="dxa"/>
            <w:vAlign w:val="center"/>
          </w:tcPr>
          <w:p w14:paraId="4ADE9427" w14:textId="54F3969F" w:rsidR="00B449E7" w:rsidRDefault="00F57B04" w:rsidP="00BE15E5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Dogovor teme: pokazna aplikacija u svrhu ispitivanja tehnologija</w:t>
            </w:r>
          </w:p>
        </w:tc>
      </w:tr>
      <w:tr w:rsidR="00B449E7" w14:paraId="09A72F5C" w14:textId="77777777" w:rsidTr="00BE15E5">
        <w:tc>
          <w:tcPr>
            <w:tcW w:w="2122" w:type="dxa"/>
            <w:vAlign w:val="center"/>
          </w:tcPr>
          <w:p w14:paraId="4107885A" w14:textId="0C583712" w:rsidR="00B449E7" w:rsidRDefault="00BE15E5" w:rsidP="00BE15E5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15.01.2025.</w:t>
            </w:r>
          </w:p>
        </w:tc>
        <w:tc>
          <w:tcPr>
            <w:tcW w:w="2268" w:type="dxa"/>
            <w:vAlign w:val="center"/>
          </w:tcPr>
          <w:p w14:paraId="5906CB7F" w14:textId="7589A137" w:rsidR="00B449E7" w:rsidRDefault="00BE15E5" w:rsidP="00BE15E5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MS Outlook</w:t>
            </w:r>
          </w:p>
        </w:tc>
        <w:tc>
          <w:tcPr>
            <w:tcW w:w="2835" w:type="dxa"/>
            <w:vAlign w:val="center"/>
          </w:tcPr>
          <w:p w14:paraId="202BBAFC" w14:textId="77777777" w:rsidR="00BE15E5" w:rsidRDefault="00BE15E5" w:rsidP="00BE15E5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doc. dr. sc. Slaven Zakošek</w:t>
            </w:r>
          </w:p>
          <w:p w14:paraId="74B9A911" w14:textId="48B12665" w:rsidR="00B449E7" w:rsidRDefault="00BE15E5" w:rsidP="00BE15E5">
            <w:pPr>
              <w:pStyle w:val="BodyText"/>
              <w:ind w:left="0"/>
              <w:jc w:val="center"/>
              <w:rPr>
                <w:lang w:val="hr-HR"/>
              </w:rPr>
            </w:pPr>
            <w:proofErr w:type="spellStart"/>
            <w:r>
              <w:rPr>
                <w:lang w:val="hr-HR"/>
              </w:rPr>
              <w:t>bacc</w:t>
            </w:r>
            <w:proofErr w:type="spellEnd"/>
            <w:r>
              <w:rPr>
                <w:lang w:val="hr-HR"/>
              </w:rPr>
              <w:t xml:space="preserve">. ing. </w:t>
            </w:r>
            <w:proofErr w:type="spellStart"/>
            <w:r>
              <w:rPr>
                <w:lang w:val="hr-HR"/>
              </w:rPr>
              <w:t>comp</w:t>
            </w:r>
            <w:proofErr w:type="spellEnd"/>
            <w:r>
              <w:rPr>
                <w:lang w:val="hr-HR"/>
              </w:rPr>
              <w:t>. Toni Serezlija</w:t>
            </w:r>
          </w:p>
        </w:tc>
        <w:tc>
          <w:tcPr>
            <w:tcW w:w="2125" w:type="dxa"/>
            <w:vAlign w:val="center"/>
          </w:tcPr>
          <w:p w14:paraId="1197DA87" w14:textId="04363D9A" w:rsidR="00B449E7" w:rsidRDefault="00BE15E5" w:rsidP="00BE15E5">
            <w:pPr>
              <w:pStyle w:val="BodyText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Dogovaranje termina predaje  završne verzije plana projekta i tehničke dokumentacije</w:t>
            </w:r>
          </w:p>
        </w:tc>
      </w:tr>
    </w:tbl>
    <w:p w14:paraId="46D9F146" w14:textId="3E1861A4" w:rsidR="00B449E7" w:rsidRPr="00B449E7" w:rsidRDefault="00B449E7" w:rsidP="00B449E7">
      <w:pPr>
        <w:pStyle w:val="BodyText"/>
        <w:ind w:left="0"/>
        <w:rPr>
          <w:lang w:val="hr-HR"/>
        </w:rPr>
      </w:pPr>
    </w:p>
    <w:p w14:paraId="20AA86D3" w14:textId="77777777" w:rsidR="00C601D9" w:rsidRDefault="00C601D9" w:rsidP="00C601D9">
      <w:pPr>
        <w:pStyle w:val="BodyText"/>
        <w:keepLines w:val="0"/>
        <w:rPr>
          <w:lang w:val="hr-HR"/>
        </w:rPr>
      </w:pPr>
    </w:p>
    <w:p w14:paraId="49030958" w14:textId="77777777" w:rsidR="00C601D9" w:rsidRDefault="00C601D9" w:rsidP="00C601D9">
      <w:pPr>
        <w:pStyle w:val="BodyText"/>
        <w:keepLines w:val="0"/>
        <w:rPr>
          <w:lang w:val="hr-HR"/>
        </w:rPr>
      </w:pPr>
    </w:p>
    <w:p w14:paraId="19BBE457" w14:textId="77777777" w:rsidR="00C601D9" w:rsidRDefault="00C601D9">
      <w: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0A6603" w:rsidRPr="006D00C5" w14:paraId="69CB750C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8338D2F" w14:textId="77777777" w:rsidR="000A6603" w:rsidRPr="00132ADA" w:rsidRDefault="00C601D9" w:rsidP="00DE4D1A">
            <w:pPr>
              <w:pStyle w:val="Header"/>
              <w:spacing w:before="120" w:after="120"/>
              <w:rPr>
                <w:b/>
                <w:lang w:val="hr-HR"/>
              </w:rPr>
            </w:pPr>
            <w:r>
              <w:rPr>
                <w:lang w:val="hr-HR"/>
              </w:rPr>
              <w:lastRenderedPageBreak/>
              <w:br w:type="page"/>
            </w:r>
            <w:r>
              <w:rPr>
                <w:lang w:val="hr-HR"/>
              </w:rPr>
              <w:br w:type="page"/>
            </w:r>
            <w:r>
              <w:rPr>
                <w:lang w:val="hr-HR"/>
              </w:rPr>
              <w:br w:type="page"/>
            </w:r>
            <w:r>
              <w:br w:type="page"/>
            </w:r>
            <w:r>
              <w:br w:type="page"/>
            </w:r>
            <w:r w:rsidR="000A6603">
              <w:rPr>
                <w:b/>
                <w:lang w:val="hr-HR"/>
              </w:rPr>
              <w:t>Suglasan s dokumentom (potpisuju članovi tima):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4CBC2B06" w14:textId="77777777" w:rsidR="000A6603" w:rsidRPr="006D00C5" w:rsidRDefault="000A6603" w:rsidP="00DE4D1A">
            <w:pPr>
              <w:pStyle w:val="Header"/>
              <w:spacing w:before="120" w:after="120"/>
              <w:rPr>
                <w:lang w:val="hr-HR"/>
              </w:rPr>
            </w:pPr>
          </w:p>
        </w:tc>
      </w:tr>
      <w:tr w:rsidR="000A6603" w:rsidRPr="006D00C5" w14:paraId="20251A50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3D562E78" w14:textId="69AD8E2A" w:rsidR="000A6603" w:rsidRDefault="006B28E8" w:rsidP="00DE4D1A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Toni Serezlija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2E4174A8" w14:textId="550E4209" w:rsidR="000A6603" w:rsidRPr="006D00C5" w:rsidRDefault="00F4642A" w:rsidP="00DE4D1A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noProof/>
                <w:lang w:val="hr-HR"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1F083008" wp14:editId="142835F3">
                      <wp:simplePos x="0" y="0"/>
                      <wp:positionH relativeFrom="column">
                        <wp:posOffset>2124340</wp:posOffset>
                      </wp:positionH>
                      <wp:positionV relativeFrom="paragraph">
                        <wp:posOffset>105185</wp:posOffset>
                      </wp:positionV>
                      <wp:extent cx="58320" cy="57240"/>
                      <wp:effectExtent l="38100" t="38100" r="18415" b="31750"/>
                      <wp:wrapNone/>
                      <wp:docPr id="202430372" name="Ink 3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2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320" cy="57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C75930D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37" o:spid="_x0000_s1026" type="#_x0000_t75" style="position:absolute;margin-left:166.9pt;margin-top:7.95pt;width:5.3pt;height:5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">
                      <v:imagedata r:id="rId13" o:title=""/>
                    </v:shape>
                  </w:pict>
                </mc:Fallback>
              </mc:AlternateContent>
            </w:r>
            <w:r>
              <w:rPr>
                <w:noProof/>
                <w:lang w:val="hr-HR"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5D637D20" wp14:editId="72B9AF0B">
                      <wp:simplePos x="0" y="0"/>
                      <wp:positionH relativeFrom="column">
                        <wp:posOffset>1530985</wp:posOffset>
                      </wp:positionH>
                      <wp:positionV relativeFrom="paragraph">
                        <wp:posOffset>24765</wp:posOffset>
                      </wp:positionV>
                      <wp:extent cx="587100" cy="220345"/>
                      <wp:effectExtent l="38100" t="38100" r="35560" b="33655"/>
                      <wp:wrapNone/>
                      <wp:docPr id="390841740" name="Ink 3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87100" cy="22034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FE7A78" id="Ink 36" o:spid="_x0000_s1026" type="#_x0000_t75" style="position:absolute;margin-left:120.2pt;margin-top:1.6pt;width:46.95pt;height:18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&#13;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  <w:lang w:val="hr-HR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44EADA5F" wp14:editId="0B7F2934">
                      <wp:simplePos x="0" y="0"/>
                      <wp:positionH relativeFrom="column">
                        <wp:posOffset>1513840</wp:posOffset>
                      </wp:positionH>
                      <wp:positionV relativeFrom="paragraph">
                        <wp:posOffset>-20320</wp:posOffset>
                      </wp:positionV>
                      <wp:extent cx="90790" cy="326225"/>
                      <wp:effectExtent l="38100" t="38100" r="36830" b="42545"/>
                      <wp:wrapNone/>
                      <wp:docPr id="20507418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0790" cy="3262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0733B61" id="Ink 11" o:spid="_x0000_s1026" type="#_x0000_t75" style="position:absolute;margin-left:118.85pt;margin-top:-1.95pt;width:7.9pt;height:2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&#13;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  <w:lang w:val="hr-HR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09C0E42D" wp14:editId="483DF740">
                      <wp:simplePos x="0" y="0"/>
                      <wp:positionH relativeFrom="column">
                        <wp:posOffset>1650940</wp:posOffset>
                      </wp:positionH>
                      <wp:positionV relativeFrom="paragraph">
                        <wp:posOffset>47945</wp:posOffset>
                      </wp:positionV>
                      <wp:extent cx="360" cy="360"/>
                      <wp:effectExtent l="38100" t="38100" r="38100" b="38100"/>
                      <wp:wrapNone/>
                      <wp:docPr id="1642110202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E4CDBD8" id="Ink 4" o:spid="_x0000_s1026" type="#_x0000_t75" style="position:absolute;margin-left:129.65pt;margin-top:3.45pt;width:.7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">
                      <v:imagedata r:id="rId19" o:title=""/>
                    </v:shape>
                  </w:pict>
                </mc:Fallback>
              </mc:AlternateContent>
            </w:r>
            <w:r w:rsidR="000A6603" w:rsidRPr="006D00C5">
              <w:rPr>
                <w:lang w:val="hr-HR"/>
              </w:rPr>
              <w:t xml:space="preserve">Datum: </w:t>
            </w:r>
            <w:r w:rsidR="006B28E8">
              <w:rPr>
                <w:lang w:val="hr-HR"/>
              </w:rPr>
              <w:t>08.11.2024.</w:t>
            </w:r>
            <w:r w:rsidR="000A6603">
              <w:rPr>
                <w:lang w:val="hr-HR"/>
              </w:rPr>
              <w:t xml:space="preserve">   Potpis</w:t>
            </w:r>
            <w:r w:rsidR="000A6603" w:rsidRPr="006D00C5">
              <w:rPr>
                <w:lang w:val="hr-HR"/>
              </w:rPr>
              <w:t>: ____________</w:t>
            </w:r>
          </w:p>
        </w:tc>
      </w:tr>
    </w:tbl>
    <w:p w14:paraId="7961A136" w14:textId="77777777" w:rsidR="000A6603" w:rsidRPr="000A6603" w:rsidRDefault="000A6603" w:rsidP="006B28E8">
      <w:pPr>
        <w:pStyle w:val="BodyText"/>
        <w:ind w:left="0"/>
        <w:rPr>
          <w:lang w:val="hr-HR"/>
        </w:rPr>
      </w:pPr>
    </w:p>
    <w:p w14:paraId="317284A3" w14:textId="77777777" w:rsidR="00E119AF" w:rsidRPr="006D00C5" w:rsidRDefault="00E119AF" w:rsidP="00033D01">
      <w:pPr>
        <w:rPr>
          <w:lang w:val="hr-HR"/>
        </w:rPr>
      </w:pPr>
    </w:p>
    <w:p w14:paraId="115729F9" w14:textId="77777777" w:rsidR="00BD4729" w:rsidRDefault="00BD4729" w:rsidP="000A6603">
      <w:pPr>
        <w:pStyle w:val="Header"/>
        <w:spacing w:before="120" w:after="120"/>
        <w:rPr>
          <w:b/>
          <w:lang w:val="hr-HR"/>
        </w:rPr>
        <w:sectPr w:rsidR="00BD4729" w:rsidSect="00DE4D1A"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6D00C5" w14:paraId="32CE56FF" w14:textId="77777777"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57F1F73E" w14:textId="77777777" w:rsidR="00E119AF" w:rsidRPr="006D00C5" w:rsidRDefault="00BD4729" w:rsidP="00154FCD">
            <w:pPr>
              <w:pStyle w:val="Header"/>
              <w:keepNext/>
              <w:keepLines/>
              <w:spacing w:before="120" w:after="120"/>
              <w:rPr>
                <w:b/>
                <w:lang w:val="hr-HR"/>
              </w:rPr>
            </w:pPr>
            <w:r>
              <w:rPr>
                <w:b/>
                <w:lang w:val="hr-HR"/>
              </w:rPr>
              <w:t>Odobrio</w:t>
            </w:r>
            <w:r w:rsidR="000A6603">
              <w:rPr>
                <w:b/>
                <w:lang w:val="hr-HR"/>
              </w:rPr>
              <w:t>(potpisuje nastavnik)</w:t>
            </w:r>
            <w:r w:rsidR="00E119AF" w:rsidRPr="006D00C5">
              <w:rPr>
                <w:b/>
                <w:lang w:val="hr-HR"/>
              </w:rPr>
              <w:t>:</w:t>
            </w:r>
          </w:p>
          <w:p w14:paraId="78A6F1CB" w14:textId="77777777" w:rsidR="00E119AF" w:rsidRPr="006D00C5" w:rsidRDefault="001114D4" w:rsidP="006D00C5">
            <w:pPr>
              <w:pStyle w:val="Header"/>
              <w:spacing w:before="120" w:after="120"/>
              <w:rPr>
                <w:b/>
                <w:lang w:val="hr-HR"/>
              </w:rPr>
            </w:pPr>
            <w:r>
              <w:rPr>
                <w:lang w:val="hr-HR"/>
              </w:rPr>
              <w:t>&lt;</w:t>
            </w:r>
            <w:r w:rsidR="008A7E91">
              <w:rPr>
                <w:lang w:val="hr-HR"/>
              </w:rPr>
              <w:t xml:space="preserve"> </w:t>
            </w:r>
            <w:r w:rsidR="00E119AF" w:rsidRPr="006D00C5">
              <w:rPr>
                <w:lang w:val="hr-HR"/>
              </w:rPr>
              <w:t>Ime</w:t>
            </w:r>
            <w:r w:rsidR="007F6785">
              <w:rPr>
                <w:lang w:val="hr-HR"/>
              </w:rPr>
              <w:t xml:space="preserve"> i </w:t>
            </w:r>
            <w:r w:rsidR="00B26D8A">
              <w:rPr>
                <w:lang w:val="hr-HR"/>
              </w:rPr>
              <w:t>p</w:t>
            </w:r>
            <w:r w:rsidR="00416E61">
              <w:rPr>
                <w:lang w:val="hr-HR"/>
              </w:rPr>
              <w:t>rezime</w:t>
            </w:r>
            <w:r w:rsidR="008A7E91">
              <w:rPr>
                <w:lang w:val="hr-HR"/>
              </w:rPr>
              <w:t xml:space="preserve"> </w:t>
            </w:r>
            <w:r w:rsidR="00E119AF" w:rsidRPr="006D00C5">
              <w:rPr>
                <w:lang w:val="hr-HR"/>
              </w:rPr>
              <w:t>&gt;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3796E4A5" w14:textId="77777777" w:rsidR="00E119AF" w:rsidRPr="006D00C5" w:rsidRDefault="00E119AF" w:rsidP="006D00C5">
            <w:pPr>
              <w:pStyle w:val="Header"/>
              <w:spacing w:before="120" w:after="120"/>
              <w:rPr>
                <w:b/>
                <w:lang w:val="hr-HR"/>
              </w:rPr>
            </w:pPr>
          </w:p>
        </w:tc>
      </w:tr>
    </w:tbl>
    <w:p w14:paraId="30EC524C" w14:textId="77777777" w:rsidR="00BD4729" w:rsidRDefault="00BD4729" w:rsidP="006D00C5">
      <w:pPr>
        <w:pStyle w:val="Header"/>
        <w:spacing w:before="120" w:after="120"/>
        <w:rPr>
          <w:lang w:val="hr-HR"/>
        </w:rPr>
        <w:sectPr w:rsidR="00BD4729" w:rsidSect="00BD4729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20"/>
        <w:gridCol w:w="4622"/>
      </w:tblGrid>
      <w:tr w:rsidR="00E119AF" w:rsidRPr="006D00C5" w14:paraId="76DC0E52" w14:textId="77777777">
        <w:trPr>
          <w:trHeight w:val="345"/>
        </w:trPr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</w:tcPr>
          <w:p w14:paraId="751E0965" w14:textId="77777777" w:rsidR="00E119AF" w:rsidRPr="006D00C5" w:rsidRDefault="00E119AF" w:rsidP="006D00C5">
            <w:pPr>
              <w:pStyle w:val="Header"/>
              <w:spacing w:before="120" w:after="120"/>
              <w:rPr>
                <w:lang w:val="hr-HR"/>
              </w:rPr>
            </w:pPr>
            <w:r w:rsidRPr="006D00C5">
              <w:rPr>
                <w:lang w:val="hr-HR"/>
              </w:rPr>
              <w:t>Datum: ____________</w:t>
            </w:r>
          </w:p>
        </w:tc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</w:tcPr>
          <w:p w14:paraId="1C5B5517" w14:textId="77777777" w:rsidR="00E119AF" w:rsidRPr="006D00C5" w:rsidRDefault="00416E61" w:rsidP="006D00C5">
            <w:pPr>
              <w:pStyle w:val="Header"/>
              <w:spacing w:before="120" w:after="120"/>
              <w:rPr>
                <w:lang w:val="hr-HR"/>
              </w:rPr>
            </w:pPr>
            <w:r>
              <w:rPr>
                <w:lang w:val="hr-HR"/>
              </w:rPr>
              <w:t>Potpis</w:t>
            </w:r>
            <w:r w:rsidR="00E119AF" w:rsidRPr="006D00C5">
              <w:rPr>
                <w:lang w:val="hr-HR"/>
              </w:rPr>
              <w:t>: ____________</w:t>
            </w:r>
          </w:p>
        </w:tc>
      </w:tr>
    </w:tbl>
    <w:p w14:paraId="731E5E1E" w14:textId="77777777" w:rsidR="00904D7F" w:rsidRDefault="00904D7F" w:rsidP="00033D01">
      <w:pPr>
        <w:rPr>
          <w:lang w:val="hr-HR"/>
        </w:rPr>
      </w:pPr>
    </w:p>
    <w:p w14:paraId="6F0D882D" w14:textId="77777777" w:rsidR="00904D7F" w:rsidRDefault="00904D7F" w:rsidP="00033D01">
      <w:pPr>
        <w:rPr>
          <w:lang w:val="hr-HR"/>
        </w:rPr>
      </w:pPr>
    </w:p>
    <w:sectPr w:rsidR="00904D7F" w:rsidSect="00BD4729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E59470" w14:textId="77777777" w:rsidR="00321422" w:rsidRDefault="00321422">
      <w:r>
        <w:separator/>
      </w:r>
    </w:p>
  </w:endnote>
  <w:endnote w:type="continuationSeparator" w:id="0">
    <w:p w14:paraId="5D001481" w14:textId="77777777" w:rsidR="00321422" w:rsidRDefault="003214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5587F" w:rsidRPr="00DF3B4B" w14:paraId="59CD9263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57B8356" w14:textId="77777777" w:rsidR="00F5587F" w:rsidRPr="00DF3B4B" w:rsidRDefault="00F5587F">
          <w:pPr>
            <w:ind w:right="360"/>
            <w:rPr>
              <w:lang w:val="hr-HR"/>
            </w:rPr>
          </w:pPr>
          <w:r>
            <w:rPr>
              <w:lang w:val="hr-HR"/>
            </w:rPr>
            <w:t>FER - Projekt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E6A4BD6" w14:textId="290FDD9E" w:rsidR="00F5587F" w:rsidRPr="00DF3B4B" w:rsidRDefault="00F5587F">
          <w:pPr>
            <w:jc w:val="center"/>
            <w:rPr>
              <w:lang w:val="hr-HR"/>
            </w:rPr>
          </w:pPr>
          <w:r w:rsidRPr="00DF3B4B">
            <w:rPr>
              <w:lang w:val="hr-HR"/>
            </w:rPr>
            <w:sym w:font="Symbol" w:char="F0D3"/>
          </w:r>
          <w:r>
            <w:rPr>
              <w:lang w:val="hr-HR"/>
            </w:rPr>
            <w:t>FER</w:t>
          </w:r>
          <w:r w:rsidRPr="00DF3B4B">
            <w:rPr>
              <w:lang w:val="hr-HR"/>
            </w:rPr>
            <w:t xml:space="preserve">, </w:t>
          </w:r>
          <w:r w:rsidRPr="00DF3B4B">
            <w:rPr>
              <w:lang w:val="hr-HR"/>
            </w:rPr>
            <w:fldChar w:fldCharType="begin"/>
          </w:r>
          <w:r w:rsidRPr="00DF3B4B">
            <w:rPr>
              <w:lang w:val="hr-HR"/>
            </w:rPr>
            <w:instrText xml:space="preserve"> DATE \@ "yyyy" </w:instrText>
          </w:r>
          <w:r w:rsidRPr="00DF3B4B">
            <w:rPr>
              <w:lang w:val="hr-HR"/>
            </w:rPr>
            <w:fldChar w:fldCharType="separate"/>
          </w:r>
          <w:r w:rsidR="00F33AE8">
            <w:rPr>
              <w:noProof/>
              <w:lang w:val="hr-HR"/>
            </w:rPr>
            <w:t>2025</w:t>
          </w:r>
          <w:r w:rsidRPr="00DF3B4B">
            <w:rPr>
              <w:lang w:val="hr-HR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EEC4987" w14:textId="77777777" w:rsidR="00F5587F" w:rsidRPr="00DF3B4B" w:rsidRDefault="00F5587F">
          <w:pPr>
            <w:jc w:val="right"/>
            <w:rPr>
              <w:lang w:val="hr-HR"/>
            </w:rPr>
          </w:pPr>
          <w:r w:rsidRPr="00DF3B4B">
            <w:rPr>
              <w:lang w:val="hr-HR"/>
            </w:rPr>
            <w:t xml:space="preserve">Stranica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PAGE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6</w:t>
          </w:r>
          <w:r w:rsidRPr="00DF3B4B">
            <w:rPr>
              <w:rStyle w:val="PageNumber"/>
              <w:lang w:val="hr-HR"/>
            </w:rPr>
            <w:fldChar w:fldCharType="end"/>
          </w:r>
          <w:r w:rsidRPr="00DF3B4B">
            <w:rPr>
              <w:rStyle w:val="PageNumber"/>
              <w:lang w:val="hr-HR"/>
            </w:rPr>
            <w:t xml:space="preserve"> od </w:t>
          </w:r>
          <w:r w:rsidRPr="00DF3B4B">
            <w:rPr>
              <w:rStyle w:val="PageNumber"/>
              <w:lang w:val="hr-HR"/>
            </w:rPr>
            <w:fldChar w:fldCharType="begin"/>
          </w:r>
          <w:r w:rsidRPr="00DF3B4B">
            <w:rPr>
              <w:rStyle w:val="PageNumber"/>
              <w:lang w:val="hr-HR"/>
            </w:rPr>
            <w:instrText xml:space="preserve"> NUMPAGES  \* MERGEFORMAT </w:instrText>
          </w:r>
          <w:r w:rsidRPr="00DF3B4B">
            <w:rPr>
              <w:rStyle w:val="PageNumber"/>
              <w:lang w:val="hr-HR"/>
            </w:rPr>
            <w:fldChar w:fldCharType="separate"/>
          </w:r>
          <w:r>
            <w:rPr>
              <w:rStyle w:val="PageNumber"/>
              <w:noProof/>
              <w:lang w:val="hr-HR"/>
            </w:rPr>
            <w:t>6</w:t>
          </w:r>
          <w:r w:rsidRPr="00DF3B4B">
            <w:rPr>
              <w:rStyle w:val="PageNumber"/>
              <w:lang w:val="hr-HR"/>
            </w:rPr>
            <w:fldChar w:fldCharType="end"/>
          </w:r>
        </w:p>
      </w:tc>
    </w:tr>
  </w:tbl>
  <w:p w14:paraId="3E75D1B5" w14:textId="77777777" w:rsidR="00F5587F" w:rsidRDefault="00F558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0C28A0" w14:textId="77777777" w:rsidR="00321422" w:rsidRDefault="00321422">
      <w:r>
        <w:separator/>
      </w:r>
    </w:p>
  </w:footnote>
  <w:footnote w:type="continuationSeparator" w:id="0">
    <w:p w14:paraId="0C967FD3" w14:textId="77777777" w:rsidR="00321422" w:rsidRDefault="003214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5587F" w14:paraId="46907038" w14:textId="77777777">
      <w:tc>
        <w:tcPr>
          <w:tcW w:w="6379" w:type="dxa"/>
        </w:tcPr>
        <w:p w14:paraId="6B537938" w14:textId="390F658D" w:rsidR="00F5587F" w:rsidRPr="00DF3B4B" w:rsidRDefault="00303286">
          <w:pPr>
            <w:rPr>
              <w:lang w:val="hr-HR"/>
            </w:rPr>
          </w:pPr>
          <w:proofErr w:type="spellStart"/>
          <w:r w:rsidRPr="00303286">
            <w:t>Sustav</w:t>
          </w:r>
          <w:proofErr w:type="spellEnd"/>
          <w:r w:rsidRPr="00303286">
            <w:t xml:space="preserve"> za </w:t>
          </w:r>
          <w:proofErr w:type="spellStart"/>
          <w:r w:rsidRPr="00303286">
            <w:t>upravljanje</w:t>
          </w:r>
          <w:proofErr w:type="spellEnd"/>
          <w:r w:rsidRPr="00303286">
            <w:t xml:space="preserve"> </w:t>
          </w:r>
          <w:proofErr w:type="spellStart"/>
          <w:r w:rsidRPr="00303286">
            <w:t>terminima</w:t>
          </w:r>
          <w:proofErr w:type="spellEnd"/>
          <w:r w:rsidRPr="00303286">
            <w:t xml:space="preserve"> u </w:t>
          </w:r>
          <w:proofErr w:type="spellStart"/>
          <w:r w:rsidRPr="00303286">
            <w:t>stvarnom</w:t>
          </w:r>
          <w:proofErr w:type="spellEnd"/>
          <w:r w:rsidRPr="00303286">
            <w:t xml:space="preserve"> </w:t>
          </w:r>
          <w:proofErr w:type="spellStart"/>
          <w:r w:rsidRPr="00303286">
            <w:t>vremenu</w:t>
          </w:r>
          <w:proofErr w:type="spellEnd"/>
        </w:p>
      </w:tc>
      <w:tc>
        <w:tcPr>
          <w:tcW w:w="3179" w:type="dxa"/>
        </w:tcPr>
        <w:p w14:paraId="7C5E3E7E" w14:textId="272B41FD" w:rsidR="00F5587F" w:rsidRPr="00DF3B4B" w:rsidRDefault="00F5587F">
          <w:pPr>
            <w:tabs>
              <w:tab w:val="left" w:pos="1135"/>
            </w:tabs>
            <w:spacing w:before="40"/>
            <w:ind w:right="68"/>
            <w:rPr>
              <w:lang w:val="hr-HR"/>
            </w:rPr>
          </w:pPr>
          <w:r w:rsidRPr="00DF3B4B">
            <w:rPr>
              <w:lang w:val="hr-HR"/>
            </w:rPr>
            <w:t xml:space="preserve">  Verzija:          </w:t>
          </w:r>
          <w:r w:rsidR="003039EB">
            <w:rPr>
              <w:lang w:val="hr-HR"/>
            </w:rPr>
            <w:t xml:space="preserve"> </w:t>
          </w:r>
          <w:r w:rsidR="00356B4E">
            <w:rPr>
              <w:lang w:val="hr-HR"/>
            </w:rPr>
            <w:t>2</w:t>
          </w:r>
          <w:r w:rsidRPr="00DF3B4B">
            <w:rPr>
              <w:lang w:val="hr-HR"/>
            </w:rPr>
            <w:t>.0</w:t>
          </w:r>
        </w:p>
      </w:tc>
    </w:tr>
    <w:tr w:rsidR="00F5587F" w14:paraId="4C5973AD" w14:textId="77777777">
      <w:tc>
        <w:tcPr>
          <w:tcW w:w="6379" w:type="dxa"/>
        </w:tcPr>
        <w:p w14:paraId="2E2DE558" w14:textId="77777777" w:rsidR="00F5587F" w:rsidRPr="00DF3B4B" w:rsidRDefault="00F5587F">
          <w:pPr>
            <w:rPr>
              <w:lang w:val="hr-HR"/>
            </w:rPr>
          </w:pPr>
          <w:r>
            <w:rPr>
              <w:lang w:val="hr-HR"/>
            </w:rPr>
            <w:t>Projektna dokumentacija</w:t>
          </w:r>
        </w:p>
      </w:tc>
      <w:tc>
        <w:tcPr>
          <w:tcW w:w="3179" w:type="dxa"/>
        </w:tcPr>
        <w:p w14:paraId="31C42202" w14:textId="77383C53" w:rsidR="00F5587F" w:rsidRPr="00DF3B4B" w:rsidRDefault="00F5587F">
          <w:pPr>
            <w:rPr>
              <w:lang w:val="hr-HR"/>
            </w:rPr>
          </w:pPr>
          <w:r w:rsidRPr="00DF3B4B">
            <w:rPr>
              <w:lang w:val="hr-HR"/>
            </w:rPr>
            <w:t xml:space="preserve">  Datum:  </w:t>
          </w:r>
          <w:r w:rsidR="00356B4E">
            <w:rPr>
              <w:lang w:val="hr-HR"/>
            </w:rPr>
            <w:t>28.01.2025.</w:t>
          </w:r>
        </w:p>
      </w:tc>
    </w:tr>
  </w:tbl>
  <w:p w14:paraId="1EB7A298" w14:textId="77777777" w:rsidR="00F5587F" w:rsidRDefault="00F558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501F5D"/>
    <w:multiLevelType w:val="hybridMultilevel"/>
    <w:tmpl w:val="BE28B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07945"/>
    <w:multiLevelType w:val="hybridMultilevel"/>
    <w:tmpl w:val="4A8C6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905F7"/>
    <w:multiLevelType w:val="hybridMultilevel"/>
    <w:tmpl w:val="078AB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17BB"/>
    <w:multiLevelType w:val="hybridMultilevel"/>
    <w:tmpl w:val="397460E6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0911403"/>
    <w:multiLevelType w:val="hybridMultilevel"/>
    <w:tmpl w:val="C6BA4C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D47FF4"/>
    <w:multiLevelType w:val="hybridMultilevel"/>
    <w:tmpl w:val="34FE5144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1978A1"/>
    <w:multiLevelType w:val="hybridMultilevel"/>
    <w:tmpl w:val="C4EAE0A8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72F51E9"/>
    <w:multiLevelType w:val="hybridMultilevel"/>
    <w:tmpl w:val="19344450"/>
    <w:lvl w:ilvl="0" w:tplc="37669E8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EC264A0"/>
    <w:multiLevelType w:val="hybridMultilevel"/>
    <w:tmpl w:val="3162DA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D476CE"/>
    <w:multiLevelType w:val="hybridMultilevel"/>
    <w:tmpl w:val="37F2C6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1447D4"/>
    <w:multiLevelType w:val="hybridMultilevel"/>
    <w:tmpl w:val="B40018E0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 w16cid:durableId="878709014">
    <w:abstractNumId w:val="0"/>
  </w:num>
  <w:num w:numId="2" w16cid:durableId="868878947">
    <w:abstractNumId w:val="8"/>
  </w:num>
  <w:num w:numId="3" w16cid:durableId="812329553">
    <w:abstractNumId w:val="5"/>
  </w:num>
  <w:num w:numId="4" w16cid:durableId="756751263">
    <w:abstractNumId w:val="4"/>
  </w:num>
  <w:num w:numId="5" w16cid:durableId="1514690501">
    <w:abstractNumId w:val="6"/>
  </w:num>
  <w:num w:numId="6" w16cid:durableId="1823421267">
    <w:abstractNumId w:val="7"/>
  </w:num>
  <w:num w:numId="7" w16cid:durableId="1077287437">
    <w:abstractNumId w:val="11"/>
  </w:num>
  <w:num w:numId="8" w16cid:durableId="1173031758">
    <w:abstractNumId w:val="10"/>
  </w:num>
  <w:num w:numId="9" w16cid:durableId="551233748">
    <w:abstractNumId w:val="1"/>
  </w:num>
  <w:num w:numId="10" w16cid:durableId="1089615658">
    <w:abstractNumId w:val="3"/>
  </w:num>
  <w:num w:numId="11" w16cid:durableId="1508906041">
    <w:abstractNumId w:val="2"/>
  </w:num>
  <w:num w:numId="12" w16cid:durableId="6115895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9EB"/>
    <w:rsid w:val="00005103"/>
    <w:rsid w:val="00033D01"/>
    <w:rsid w:val="000419A8"/>
    <w:rsid w:val="00084B4A"/>
    <w:rsid w:val="000A2851"/>
    <w:rsid w:val="000A6603"/>
    <w:rsid w:val="000B573E"/>
    <w:rsid w:val="000E79E7"/>
    <w:rsid w:val="000F5C98"/>
    <w:rsid w:val="001114D4"/>
    <w:rsid w:val="00130B16"/>
    <w:rsid w:val="00144939"/>
    <w:rsid w:val="00154FCD"/>
    <w:rsid w:val="0015703B"/>
    <w:rsid w:val="00166A74"/>
    <w:rsid w:val="001873AE"/>
    <w:rsid w:val="001E3F6D"/>
    <w:rsid w:val="00200DA3"/>
    <w:rsid w:val="00230E52"/>
    <w:rsid w:val="0028598D"/>
    <w:rsid w:val="00295ADF"/>
    <w:rsid w:val="002D5E9F"/>
    <w:rsid w:val="002F0495"/>
    <w:rsid w:val="002F43D6"/>
    <w:rsid w:val="00303286"/>
    <w:rsid w:val="003039EB"/>
    <w:rsid w:val="00321422"/>
    <w:rsid w:val="0033503A"/>
    <w:rsid w:val="00340E12"/>
    <w:rsid w:val="00341C2E"/>
    <w:rsid w:val="00342FA5"/>
    <w:rsid w:val="00356B4E"/>
    <w:rsid w:val="00380B55"/>
    <w:rsid w:val="0039618E"/>
    <w:rsid w:val="00397B8C"/>
    <w:rsid w:val="00403B3D"/>
    <w:rsid w:val="004130FC"/>
    <w:rsid w:val="00416E61"/>
    <w:rsid w:val="00471EA1"/>
    <w:rsid w:val="004745D9"/>
    <w:rsid w:val="00485769"/>
    <w:rsid w:val="00491A4E"/>
    <w:rsid w:val="0049768A"/>
    <w:rsid w:val="004A4459"/>
    <w:rsid w:val="004B7C79"/>
    <w:rsid w:val="004D0BEF"/>
    <w:rsid w:val="004E5140"/>
    <w:rsid w:val="004F13B5"/>
    <w:rsid w:val="0055086F"/>
    <w:rsid w:val="00552603"/>
    <w:rsid w:val="005A5540"/>
    <w:rsid w:val="005B12DD"/>
    <w:rsid w:val="005C47E3"/>
    <w:rsid w:val="005F1CE1"/>
    <w:rsid w:val="006242A7"/>
    <w:rsid w:val="00633F89"/>
    <w:rsid w:val="006417E6"/>
    <w:rsid w:val="00693BBE"/>
    <w:rsid w:val="006A75F9"/>
    <w:rsid w:val="006B28E8"/>
    <w:rsid w:val="006C6089"/>
    <w:rsid w:val="006D00C5"/>
    <w:rsid w:val="006D42F1"/>
    <w:rsid w:val="006E238A"/>
    <w:rsid w:val="006F4C3F"/>
    <w:rsid w:val="00730D16"/>
    <w:rsid w:val="00733A5F"/>
    <w:rsid w:val="0073741F"/>
    <w:rsid w:val="00785F38"/>
    <w:rsid w:val="007A0D92"/>
    <w:rsid w:val="007C751B"/>
    <w:rsid w:val="007E52CC"/>
    <w:rsid w:val="007F1570"/>
    <w:rsid w:val="007F6785"/>
    <w:rsid w:val="007F7A84"/>
    <w:rsid w:val="00802271"/>
    <w:rsid w:val="00811573"/>
    <w:rsid w:val="0083025B"/>
    <w:rsid w:val="00895254"/>
    <w:rsid w:val="008A7E91"/>
    <w:rsid w:val="008F0DBB"/>
    <w:rsid w:val="00904D7F"/>
    <w:rsid w:val="00983BF6"/>
    <w:rsid w:val="009B5275"/>
    <w:rsid w:val="009B5C1E"/>
    <w:rsid w:val="009D332E"/>
    <w:rsid w:val="009F5B9E"/>
    <w:rsid w:val="00A01A33"/>
    <w:rsid w:val="00A03C42"/>
    <w:rsid w:val="00A45E2A"/>
    <w:rsid w:val="00A47FBB"/>
    <w:rsid w:val="00A54FA1"/>
    <w:rsid w:val="00A722D2"/>
    <w:rsid w:val="00A82B53"/>
    <w:rsid w:val="00AE5B39"/>
    <w:rsid w:val="00AE6707"/>
    <w:rsid w:val="00B26D8A"/>
    <w:rsid w:val="00B35585"/>
    <w:rsid w:val="00B449E7"/>
    <w:rsid w:val="00B45CFD"/>
    <w:rsid w:val="00B605DF"/>
    <w:rsid w:val="00B733A7"/>
    <w:rsid w:val="00B73EC2"/>
    <w:rsid w:val="00B946AE"/>
    <w:rsid w:val="00BB0DA6"/>
    <w:rsid w:val="00BD4729"/>
    <w:rsid w:val="00BD68CB"/>
    <w:rsid w:val="00BE15E5"/>
    <w:rsid w:val="00C117CC"/>
    <w:rsid w:val="00C573A5"/>
    <w:rsid w:val="00C601D9"/>
    <w:rsid w:val="00C74132"/>
    <w:rsid w:val="00C76B12"/>
    <w:rsid w:val="00CA55AA"/>
    <w:rsid w:val="00CA794D"/>
    <w:rsid w:val="00CC55B8"/>
    <w:rsid w:val="00CF391D"/>
    <w:rsid w:val="00D17DF5"/>
    <w:rsid w:val="00D309A5"/>
    <w:rsid w:val="00D431B3"/>
    <w:rsid w:val="00D43B2C"/>
    <w:rsid w:val="00D56832"/>
    <w:rsid w:val="00D60114"/>
    <w:rsid w:val="00DA513E"/>
    <w:rsid w:val="00DB7075"/>
    <w:rsid w:val="00DE4D1A"/>
    <w:rsid w:val="00DF3B4B"/>
    <w:rsid w:val="00E00BD9"/>
    <w:rsid w:val="00E04ECF"/>
    <w:rsid w:val="00E077F1"/>
    <w:rsid w:val="00E119AF"/>
    <w:rsid w:val="00E461C1"/>
    <w:rsid w:val="00EA0E1D"/>
    <w:rsid w:val="00ED59D3"/>
    <w:rsid w:val="00EE70A8"/>
    <w:rsid w:val="00EF3BD8"/>
    <w:rsid w:val="00F141DC"/>
    <w:rsid w:val="00F33AE8"/>
    <w:rsid w:val="00F4642A"/>
    <w:rsid w:val="00F534B3"/>
    <w:rsid w:val="00F54CAC"/>
    <w:rsid w:val="00F5587F"/>
    <w:rsid w:val="00F57B04"/>
    <w:rsid w:val="00F74EB1"/>
    <w:rsid w:val="00F965A1"/>
    <w:rsid w:val="00F96AD6"/>
    <w:rsid w:val="00FC6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772D09C9"/>
  <w15:chartTrackingRefBased/>
  <w15:docId w15:val="{0AC8EF30-D48B-2342-A4E3-BCB1D402E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HR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noProof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6D00C5"/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rFonts w:ascii="Arial" w:hAnsi="Arial"/>
      <w:b/>
      <w:bCs/>
      <w:sz w:val="16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HTMLPreformatted">
    <w:name w:val="HTML Preformatted"/>
    <w:basedOn w:val="Normal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Courier New" w:hAnsi="Courier New"/>
    </w:rPr>
  </w:style>
  <w:style w:type="paragraph" w:styleId="BalloonText">
    <w:name w:val="Balloon Text"/>
    <w:basedOn w:val="Normal"/>
    <w:semiHidden/>
    <w:rsid w:val="006C60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C74132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semiHidden/>
    <w:rsid w:val="00342FA5"/>
    <w:rPr>
      <w:sz w:val="16"/>
      <w:szCs w:val="16"/>
    </w:rPr>
  </w:style>
  <w:style w:type="paragraph" w:styleId="CommentText">
    <w:name w:val="annotation text"/>
    <w:basedOn w:val="Normal"/>
    <w:semiHidden/>
    <w:rsid w:val="00342FA5"/>
  </w:style>
  <w:style w:type="paragraph" w:styleId="CommentSubject">
    <w:name w:val="annotation subject"/>
    <w:basedOn w:val="CommentText"/>
    <w:next w:val="CommentText"/>
    <w:semiHidden/>
    <w:rsid w:val="00342FA5"/>
    <w:rPr>
      <w:b/>
      <w:bCs/>
    </w:rPr>
  </w:style>
  <w:style w:type="paragraph" w:styleId="ListParagraph">
    <w:name w:val="List Paragraph"/>
    <w:basedOn w:val="Normal"/>
    <w:uiPriority w:val="34"/>
    <w:qFormat/>
    <w:rsid w:val="005B1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7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customXml" Target="ink/ink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ustomXml" Target="ink/ink1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ink/ink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erezlt/Downloads/FER_Predmet_Projekt_PlanProjekta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16:47:29.63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73 10 24575,'-3'-1'0,"1"0"0,-1 1 0,1 0 0,-2 0 0,2 0 0,0 0 0,1 1 0,-1-1 0,-1 2 0,1-1 0,-5 1 0,6 0 0,-5 1 0,5-1 0,-3 1 0,3-2 0,-1 4 0,-1-4 0,0 4 0,2-4 0,-2 4 0,2-2 0,-1 3 0,0-4 0,0 5 0,1-2 0,-1 0 0,1-1 0,0-1 0,0-2 0,1 1 0,-1-1 0,1 3 0,0-1 0,0 4 0,0-5 0,0 8 0,0-6 0,0 3 0,0-4 0,1 1 0,-1-2 0,2 0 0,-1 0 0,1-1 0,-1 0 0,3 2 0,-2-2 0,5 4 0,-4-4 0,4 3 0,-4-3 0,3 2 0,-3-3 0,3 2 0,-3-2 0,4 3 0,-4-3 0,5 2 0,-5-2 0,2 0 0,-3 0 0,-1-1 0,1 1 0,0-3 0,0 3 0,2-5 0,-2 3 0,4-5 0,-3 4 0,3-5 0,-4 5 0,1-2 0,-2 3 0,1 0 0,-2 0 0,2-1 0,-2 0 0,2-2 0,-2 2 0,1-3 0,-1 4 0,1-4 0,-1 3 0,2-2 0,-2 3 0,1-4 0,-1 4 0,0-5 0,0 4 0,0-4 0,0 4 0,0-2 0,0 3 0,0-1 0,0 0 0,0 1 0,-1 1 0,1-1 0,-1 1 0,-1-2 0,2 0 0,-3 0 0,3 1 0,-2 1 0,0-1 0,-1-1 0,1 1 0,0-2 0,-2 3 0,3-1 0,-3 1 0,4-1 0,-1 2 0,1 1 0,0 2 0,0 0 0,1 2 0,-1-2 0,3 7 0,-2-7 0,2 10 0,-2-10 0,4 10 0,-5-10 0,4 7 0,-4-7 0,2 3 0,0-4 0,-1 1 0,1-1 0,-2 1 0,1-1 0,-1 0 0,0 0 0,1-1 0,-1 1 0,2 0 0,-2 1 0,3 1 0,-2-2 0,1 2 0,0-2 0,0 2 0,-1-3 0,1 1 0,-2 0 0,2-1 0,-1 1 0,4 3 0,-2-2 0,3 3 0,-4-4 0,1 0 0,-2-1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16:47:04.94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61 18 24575,'0'12'0,"0"-6"0,0 5 0,0-8 0,0-1 0,0 1 0,0 0 0,0 0 0,0-1 0,0 0 0,0 0 0,0 6 0,0-4 0,1 25 0,-1-22 0,0 31 0,0-33 0,-3 28 0,3-27 0,-5 34 0,4-33 0,-3 26 0,4-29 0,-3 20 0,2-18 0,-2 19 0,2-21 0,-2 18 0,3-18 0,-1 11 0,1-12 0,-1 2 0,1-4 0,-1-1 0</inkml:trace>
  <inkml:trace contextRef="#ctx0" brushRef="#br0" timeOffset="995">1 5 24575,'3'0'0,"0"0"0,0 0 0,-1 1 0,1 0 0,-1 0 0,1 0 0,-1 0 0,1 0 0,-1-1 0,0 1 0,0-1 0,0 1 0,1-1 0,0 1 0,0-1 0,6 2 0,-6-2 0,21 4 0,-19-2 0,25 2 0,-24-3 0,15 2 0,-17-3 0,5 1 0,-6-1 0,4 0 0,-4 0 0,8 1 0,-7-1 0,9 1 0,-11-1 0,3 0 0</inkml:trace>
  <inkml:trace contextRef="#ctx0" brushRef="#br0" timeOffset="2878">164 244 24575,'-3'0'0,"1"1"0,0-1 0,2 2 0,-1-1 0,0 1 0,0-1 0,-4 5 0,3-4 0,-4 8 0,4-7 0,-3 3 0,5-4 0,-2 0 0,1 0 0,1-1 0,-1 5 0,1-2 0,0 7 0,0-8 0,-1 6 0,0-5 0,0 2 0,1-3 0,0 0 0,0-1 0,1-1 0,0 1 0,0-1 0,-1 1 0,1-1 0,1 0 0,0 1 0,0-2 0,4 3 0,-3-3 0,2 2 0,-3-2 0,0 0 0,0 0 0,1 0 0,1-1 0,-2 1 0,3-2 0,-2 2 0,-1-2 0,0 2 0,-1-1 0,0 0 0,2-1 0,-2 1 0,4-3 0,-2 4 0,3-6 0,-3 5 0,0-3 0,1 1 0,-3-2 0,2 1 0,0 0 0,-2 2 0,1-2 0,-2 2 0,2-3 0,-2 2 0,2-1 0,-2 2 0,1-2 0,-1 1 0,1-4 0,-1 4 0,0-5 0,0 5 0,0-4 0,0 5 0,0-3 0,0 2 0,0 0 0,-1 2 0,1-1 0,-1 1 0,0-1 0,1-1 0,-2 0 0,1 1 0,-1-1 0,0 1 0,-1 0 0,1 0 0,-5-1 0,4 2 0,-5-2 0,5 2 0,-3-2 0,3 3 0,1 0 0,1 0 0,1 1 0</inkml:trace>
  <inkml:trace contextRef="#ctx0" brushRef="#br0" timeOffset="4805">275 187 24575,'0'3'0,"0"0"0,0 0 0,0-1 0,0 0 0,0 0 0,0 2 0,0-1 0,1 4 0,0-5 0,1 8 0,-2-6 0,1 8 0,-1-8 0,0 9 0,0-9 0,0 8 0,0-9 0,0 7 0,0-7 0,0 6 0,0-7 0,0 5 0,0-4 0,0 1 0,0-2 0,0 0 0,0 1 0,0-1 0,0-2 0,0-2 0,0-1 0,-1-2 0,1 0 0,-1 1 0,1-9 0,0 9 0,0-6 0,0 0 0,0 6 0,1-18 0,0 17 0,1-11 0,-1 14 0,-1-3 0,1 4 0,1-6 0,0-4 0,1 3 0,0-3 0,-3 8 0,2-2 0,-1 4 0,0-2 0,0 2 0,1-4 0,-1 4 0,3-5 0,-2 4 0,2-1 0,-3 2 0,2 1 0,-1 0 0,2 0 0,-2 0 0,2 0 0,-2 0 0,1 0 0,0 0 0,1 2 0,-3-1 0,4 4 0,-3-4 0,0 2 0,2 1 0,2 6 0,-1-3 0,1 2 0,-2 2 0,-1-9 0,4 15 0,-5-11 0,2 3 0,-2-4 0,-1-3 0,0 1 0,-1-1 0,1 2 0,-1-1 0,0 1 0,0-2 0,1 1 0,-1-1 0,1 2 0,-1-2 0,0 0 0,0 0 0,0 0 0,0 0 0,0 1 0,0 0 0,0 1 0,0-2 0,0 2 0,0-1 0,-1 3 0,1-4 0,-1 4 0,1-3 0,0 0 0,0-1 0,0 0 0,0 1 0,0 0 0,0 1 0,0-2 0,0 1 0,0-1 0,0 1 0,-1-1 0,1 0 0,-1 0 0,1 0 0,0 0 0,0 0 0,0-1 0</inkml:trace>
  <inkml:trace contextRef="#ctx0" brushRef="#br0" timeOffset="5642">451 159 24575,'1'3'0,"0"2"0,0-2 0,1 0 0,-2-1 0,1 0 0,-1 0 0,1 8 0,-1-6 0,4 23 0,-3-21 0,2 16 0,-3-18 0,0 0 0,0 5 0,0-5 0,0 8 0,0-9 0,0 8 0,0-7 0,0 7 0,0-8 0,0 4 0,0-5 0,0 3 0,0-2 0,0 0 0,0-1 0,0 0 0,0 0 0,0 0 0,0-1 0,0-4 0,0 1 0,0-6 0,0 5 0,0-8 0,0 8 0,0-3 0</inkml:trace>
  <inkml:trace contextRef="#ctx0" brushRef="#br0" timeOffset="6151">473 37 24575,'0'0'0</inkml:trace>
  <inkml:trace contextRef="#ctx0" brushRef="#br0" timeOffset="8811">812 0 24575,'-4'0'0,"1"0"0,1 0 0,0 0 0,0 0 0,-2 0 0,2 0 0,-6 1 0,5 1 0,-14 2 0,12-3 0,-12 4 0,14-3 0,-8 1 0,9-2 0,-2 1 0,3-1 0,0 0 0,1 1 0,-2-2 0,1 2 0,0-1 0,-3 4 0,3-2 0,-5 6 0,5-6 0,-3 7 0,2-7 0,-1 8 0,3-8 0,-3 11 0,3-10 0,-1 17 0,1-16 0,0 15 0,0-17 0,2 11 0,-1-10 0,4 12 0,-2-12 0,3 8 0,-5-8 0,5 6 0,-4-7 0,4 7 0,-4-8 0,3 8 0,-3-6 0,1 4 0,-3-3 0,1 0 0,0-3 0,0 3 0,0-3 0,2 12 0,-2-10 0,1 12 0,-1-12 0,-1 7 0,1-8 0,-1 4 0,0-4 0,-1 3 0,0-3 0,0 2 0,0-3 0,-3 4 0,4-3 0,-5 2 0,3-3 0,-1 1 0,1-3 0,0 0 0,-1 1 0,0 0 0,-4 2 0,4-3 0,-11 3 0,10-3 0,-9 3 0,9-3 0,-6 3 0,8-1 0,-4-1 0,4 0 0,-2-1 0,2 0 0,-5-1 0,5 0 0,-3 0 0,-2-3 0,-1-3 0,-1 2 0,0-7 0,6 8 0,-3-9 0,5 9 0,-3-12 0,4 12 0,-1-9 0,1 10 0,0-3 0,1 5 0,0 0 0,2 1 0,-2-1 0,2 1 0,2-1 0,-3 1 0,3 0 0</inkml:trace>
  <inkml:trace contextRef="#ctx0" brushRef="#br0" timeOffset="10360">835 318 24575,'3'1'0,"0"-1"0,-1 1 0,0-1 0,1 0 0,-1 1 0,0-1 0,0 1 0,0-1 0,0 0 0,0 0 0,1-1 0,0 0 0,-1 0 0,3-2 0,0 1 0,1-4 0,-1 4 0,-2-2 0,-1 3 0,-2 0 0,2 0 0,-2-1 0,1 1 0,0-1 0,-1 0 0,2 1 0,-2-1 0,2 1 0,-1-1 0,-1 1 0,0-1 0,0 0 0,0 0 0,0 0 0,0-2 0,0 2 0,0 0 0,-1 0 0,-1 1 0,0-2 0,0 2 0,0-1 0,-1 1 0,1 0 0,-1-1 0,1 2 0,0-1 0,0 1 0,-1 0 0,1 0 0,-2 0 0,-4 2 0,2-1 0,-2 1 0,6 1 0,0-2 0,0 1 0,-1-1 0,0 1 0,1-2 0,-1 3 0,1-2 0,-1 3 0,2-1 0,-5 3 0,4-4 0,-2 6 0,2-6 0,-1 8 0,1-8 0,1 8 0,0-7 0,0 5 0,0-5 0,1 4 0,0-5 0,0 4 0,0-3 0,0 3 0,0-4 0,2 3 0,0-2 0,2 1 0,-2-3 0,4 4 0,-3-3 0,5 2 0,-5-3 0,2 2 0,-3-3 0,0 3 0,0-3 0,3 2 0,-2-1 0,2 1 0,-2-1 0,0-1 0,0 0 0,-1 0 0,3 0 0,-2 0 0,2 0 0,3-1 0,-6 0 0,5 0 0</inkml:trace>
  <inkml:trace contextRef="#ctx0" brushRef="#br0" timeOffset="11596">954 260 24575,'0'4'0,"0"-1"0,0-1 0,0 0 0,0 0 0,0 2 0,0 1 0,0 0 0,0 3 0,0-3 0,-1 9 0,1-9 0,-1 13 0,1-14 0,0 8 0,0-10 0,0 2 0,0 0 0,0-1 0,-1 1 0,0-2 0,0 0 0,1 1 0,0-1 0,0 0 0,0 0 0,0-2 0,0-2 0,0-1 0,0-1 0,0-2 0,0 3 0,0-11 0,0 10 0,0-12 0,0 13 0,1-12 0,0 11 0,2-10 0,-3 11 0,2-6 0,-2 6 0,1-1 0,-1 2 0,2 0 0,-2 0 0,2-3 0,-2 1 0,3-3 0,-2 3 0,3-3 0,-2 1 0,1 0 0,0 2 0,-1 2 0,-1 1 0,0 0 0,0-1 0,1 2 0,0-1 0,0 0 0,0 0 0,1 0 0,0 0 0,0 0 0,-1 1 0,0 0 0,0 0 0,0 0 0,1 0 0,-1 0 0,1 0 0,-1 0 0,1 1 0,-1 0 0,-1-1 0</inkml:trace>
  <inkml:trace contextRef="#ctx0" brushRef="#br0" timeOffset="13002">1043 312 24575,'3'1'0,"0"0"0,-1-1 0,0 1 0,0-1 0,-1 1 0,1-1 0,1 1 0,-1 0 0,6 0 0,-4-1 0,3 0 0,-5 0 0,0 0 0,0 0 0,1 0 0,0 0 0,2-2 0,-2 1 0,4-2 0,-4 3 0,1-3 0,-2 3 0,2-4 0,1 1 0,-1 0 0,0 1 0,-2-1 0,1 1 0,0-1 0,-2 1 0,2 0 0,-3 0 0,1 0 0,-1-1 0,1 2 0,-1-1 0,-3-13 0,0 10 0,-3-10 0,4 13 0,0 2 0,-1-3 0,0 3 0,-1-3 0,2 2 0,-1-1 0,1 2 0,-1-1 0,1 1 0,0 1 0,0-1 0,-1 2 0,0-1 0,-1 1 0,2-1 0,-2 2 0,2-2 0,-3 2 0,5-1 0,-6 3 0,4-4 0,-4 4 0,4-4 0,-3 6 0,4-4 0,-5 6 0,5-6 0,-4 4 0,5-5 0,-2 3 0,1-4 0,0 4 0,-1-4 0,0 7 0,1-5 0,1 6 0,-1-6 0,0 4 0,1-4 0,0 1 0,0-2 0,0 0 0,0 0 0,2 1 0,-1 0 0,3 0 0,-4-1 0,3 1 0,-2-2 0,1 1 0,0-2 0,1 0 0,-1 0 0,1 0 0,-1 0 0,1 0 0,1 0 0,-1 0 0,3 0 0,-3 0 0,2-1 0,-4 0 0,2-1 0,-2 1 0,1 0 0,0 1 0,1 0 0,-2 0 0,0 0 0</inkml:trace>
  <inkml:trace contextRef="#ctx0" brushRef="#br0" timeOffset="14434">1201 222 24575,'2'-1'0,"1"-1"0,-1 2 0,0-1 0,0 1 0,0 0 0,0 0 0,7 0 0,-2 0 0,2 0 0,-3 0 0,-3 0 0,-1 1 0,0-1 0,-2 2 0,2-2 0,2 6 0,-2-4 0,4 6 0,-6-5 0,3 3 0,-3-2 0,1 1 0,-1-1 0,0 0 0,0-2 0,-3 6 0,3-5 0,-8 10 0,6-10 0,-3 6 0,-1-3 0,5-2 0,-10 9 0,10-10 0,-9 6 0,8-7 0,-5 5 0,4-4 0,-1 1 0,3-2 0,0-1 0,0 1 0,1 0 0,-3-1 0,2 1 0,-3 1 0,3-1 0,-5 1 0,5 0 0,-3-1 0,3 0 0,-1-1 0,0 0 0,1 0 0,-1-1 0,1 2 0,0-2 0,0 2 0,1-1 0,1 0 0,2-1 0,3 0 0,-3 1 0,4 0 0,-5-1 0,1 0 0,5 2 0,-4-2 0,7 3 0,-8-3 0,7 2 0,-7-2 0,2 2 0,-4-2 0,-1 1 0</inkml:trace>
  <inkml:trace contextRef="#ctx0" brushRef="#br0" timeOffset="18402">1337 301 24575,'3'-1'0,"0"0"0,0 1 0,0-1 0,-1 1 0,2-1 0,5-2 0,-5 1 0,13-5 0,-13 4 0,12-8 0,-12 9 0,9-10 0,-10 11 0,4-9 0,-5 9 0,1-5 0,1-1 0,1-2 0,0 0 0,1-3 0,-4 10 0,2-9 0,-3 9 0,2-9 0,-1 5 0,1-3 0,-3 3 0,1-3 0,0 6 0,-1-6 0,1 7 0,-1-3 0,0 3 0,0-1 0,0-1 0,0 1 0,0-2 0,0 2 0,-1 2 0,0 0 0,-1 1 0,-1 0 0,1 0 0,0 0 0,0 0 0,0 0 0,0 0 0,-1 0 0,1 0 0,0 0 0,0 0 0,0 0 0,-1 0 0,1 0 0,0 0 0,1 1 0,-1-1 0,2 2 0,-7 2 0,5-1 0,-7 5 0,8-4 0,-7 6 0,7-6 0,-5 11 0,6-11 0,-5 13 0,4-13 0,-3 12 0,4-13 0,-3 14 0,3-13 0,-2 14 0,2-13 0,0 10 0,0-11 0,0 10 0,0-10 0,0 12 0,-1-12 0,1 11 0,-1-12 0,0 11 0,0-10 0,0 7 0,1-9 0,0 6 0,0-5 0,1 8 0,0-8 0,2 11 0,-3-10 0,4 8 0,-4-8 0,4 6 0,-3-6 0,1 4 0,-1-5 0,2 2 0,-3-2 0,3-1 0,-2-1 0,0 0 0,1-1 0,1 2 0,0-2 0,1 1 0,-2-1 0,-1-1 0,1 1 0,0-2 0,0 1 0,2-3 0,-3 2 0,1 0 0,-1 1 0</inkml:trace>
  <inkml:trace contextRef="#ctx0" brushRef="#br0" timeOffset="19536">1504 276 24575,'0'3'0,"0"0"0,0 0 0,0-1 0,0 0 0,0 0 0,0 0 0,0 1 0,0 0 0,0 14 0,0-10 0,0 9 0,0-12 0,0-2 0,0 5 0,0-4 0,1 7 0,-1-7 0,1 4 0,-1-5 0,0 2 0,0-2 0,0 1 0,0-1 0,0 0 0,0 0 0,0 0 0,0 0 0,0-1 0,1-1 0,-1-2 0,2-1 0,-2 1 0,1 0 0</inkml:trace>
  <inkml:trace contextRef="#ctx0" brushRef="#br0" timeOffset="20149">1530 189 24575,'0'0'0</inkml:trace>
  <inkml:trace contextRef="#ctx0" brushRef="#br0" timeOffset="21621">1583 231 24575,'0'4'0,"0"0"0,0-1 0,0-1 0,0 0 0,0 0 0,0 0 0,0 1 0,0 0 0,0 13 0,0-9 0,0 20 0,0-21 0,0 19 0,-1-20 0,0 16 0,-1-17 0,1 15 0,0-15 0,0 15 0,1-14 0,0 13 0,0-14 0,0 12 0,0-13 0,0 10 0,0-10 0,0 14 0,0-13 0,-1 17 0,1-17 0,-1 12 0,0-12 0,1 9 0,-1-10 0,1 5 0,0-6 0,0 1 0,0 1 0,-1 0 0,1 0 0,-1-1 0,1 0 0,-1 4 0,1-4 0,-2 5 0,1-6 0,0 1 0,1-1 0,-1 0 0,1-2 0,-1-2 0,0 1 0,0-2 0,-1 3 0,-3-8 0,2 6 0,-5-12 0,6 10 0,-4-12 0,6 12 0,-4-16 0,3 15 0,0-20 0,2 20 0,1-14 0,-1 15 0,0-6 0,1 9 0,-1-1 0,1 2 0,0-1 0,1 0 0,-1-1 0,0 1 0</inkml:trace>
  <inkml:trace contextRef="#ctx0" brushRef="#br0" timeOffset="22284">1630 79 24575,'0'0'0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16:46:44.411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0 213 24575,'9'24'0,"-7"-16"0,8 15 0,-10-20 0,3 5 0,-3-5 0,2 5 0,-2-6 0,1-1 0,-1 1 0,1-1 0,0 2 0,1 3 0,0-3 0,0 4 0,-1-4 0,1 3 0,-1-2 0,4 9 0,-3-9 0,2 11 0,-3-11 0,2 9 0,-3-9 0,3 9 0,-3-10 0,2 9 0,-1-9 0,1 9 0,-2-9 0,2 8 0,-2-8 0,2 5 0,-2-6 0,1 5 0,-1-4 0,0 3 0,0-3 0,0 0 0,0-1 0,0 0 0,0 0 0,0 2 0,0-1 0,0 3 0,0-4 0,0 6 0,0-5 0,0 5 0,0-5 0,0 2 0,0-3 0,0 1 0,0 0 0,0-1 0,0 0 0,0 0 0,0 0 0,0 0 0,0 0 0,0 1 0,-1-2 0,1 0 0,-1-1 0</inkml:trace>
  <inkml:trace contextRef="#ctx0" brushRef="#br0" timeOffset="1558">45 215 24575,'4'12'0,"-3"-7"0,2 6 0,-3-9 0,0 0 0,0 0 0,4 18 0,-3-13 0,3 16 0,-3-20 0,-1 2 0,1-3 0,1 10 0,-2-7 0,3 18 0,-2-18 0,1 19 0,-1-19 0,1 16 0,-2-17 0,0 16 0,1-16 0,0 17 0,0-14 0,0 6 0,-1-9 0,0 3 0,0-4 0,0 8 0,0-8 0,0 9 0,0-9 0,0 12 0,0-11 0,1 7 0,-1-9 0,1 4 0,-1-3 0,1 4 0,-1-2 0,1 2 0,-1-2 0,0-1 0,0-2 0,0 2 0,1-3 0,0 2 0,0-3 0</inkml:trace>
  <inkml:trace contextRef="#ctx0" brushRef="#br0" timeOffset="7828">69 0 24575,'0'4'0,"1"-1"0,-1-1 0,1 0 0,-1 0 0,3 16 0,-2-11 0,5 28 0,-6-27 0,4 34 0,-3-34 0,0 33 0,0-34 0,0 27 0,0-28 0,1 26 0,-2-26 0,1 23 0,-1-23 0,0 11 0,0-14 0,0 1 0,0-2 0,0 1 0,0-1 0,0 0 0,0 0 0,0 1 0,0-1 0,-1 9 0,1-7 0,-1 11 0,1-12 0,-1 10 0,0-10 0,0 9 0,0-3 0,1-1 0,-1 0 0,1 1 0,0-5 0,0 13 0,0-12 0,1 18 0,-1-18 0,2 25 0,-1-24 0,1 28 0,-1-28 0,3 24 0,-4-24 0,2 21 0,-1-20 0,-1 17 0,1-19 0,-1 9 0,0-12 0,0 3 0,0-2 0,0-2 0,0 0 0</inkml:trace>
  <inkml:trace contextRef="#ctx0" brushRef="#br0" timeOffset="9430">72 473 24575,'-1'-20'0,"1"13"0,-1-12 0,1 16 0,0-9 0,0 7 0,-1-27 0,0 24 0,-3-35 0,4 35 0,-4-30 0,4 32 0,-1-19 0,1 21 0,0-5 0,0 8 0,0 0 0</inkml:trace>
  <inkml:trace contextRef="#ctx0" brushRef="#br0" timeOffset="12003">34 494 24575,'0'14'0,"0"-8"0,1 7 0,-1-11 0,1 1 0,0-1 0,0 1 0,0 0 0,-1-1 0,1 6 0,1-4 0,4 20 0,-3-17 0,8 22 0,-9-23 0,11 27 0,-11-26 0,12 26 0,-13-27 0,10 19 0,-10-20 0,8 17 0,-7-16 0,8 16 0,-8-16 0,5 10 0,-6-14 0,4 12 0,-3-11 0,2 7 0,-4-7 0,2 1 0,-2-2 0,1-1 0,-1 0 0</inkml:trace>
  <inkml:trace contextRef="#ctx0" brushRef="#br0" timeOffset="13182">88 499 24575,'0'3'0,"0"0"0,0 0 0,1-1 0,-1 0 0,1 0 0,0 0 0,0 0 0,1 3 0,-1-2 0,2 2 0,4 16 0,-5-15 0,13 34 0,-13-33-6784,12 27 6784,-12-28-914,10 19 914,-11-20 0,10 19 0,-10-18 0,8 14 0,-7-13 6331,5 10-6331,-4-10 0,1 4 0,-2-9 1367,3 11-1367,-3-9 0,7 15 0,-8-14 0,5 8 0,-5-11 0,3 8 0,-2-8 0,1 6 0,-2-5 0,1 3 0,0-4 0,-1 3 0,1-1 0,-1-1 0,2 5 0,-1-5 0,0 2 0,-1-4 0,-1 1 0,1-1 0,0 0 0,-1 1 0,1-1 0,0 3 0,1 0 0,0-2 0,0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08T16:46:51.30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0 1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ACCD44C-1CFF-F348-8958-759304FB1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FER_Predmet_Projekt_PlanProjekta.dotx</Template>
  <TotalTime>8</TotalTime>
  <Pages>8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Development Case</vt:lpstr>
    </vt:vector>
  </TitlesOfParts>
  <Company>&lt;Company Name&gt;</Company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Case</dc:title>
  <dc:subject>&lt;Project Name&gt;</dc:subject>
  <dc:creator>Toni Serezlija</dc:creator>
  <cp:keywords/>
  <dc:description/>
  <cp:lastModifiedBy>Toni Serezlija</cp:lastModifiedBy>
  <cp:revision>11</cp:revision>
  <cp:lastPrinted>2007-10-08T18:07:00Z</cp:lastPrinted>
  <dcterms:created xsi:type="dcterms:W3CDTF">2025-01-28T12:54:00Z</dcterms:created>
  <dcterms:modified xsi:type="dcterms:W3CDTF">2025-01-28T23:50:00Z</dcterms:modified>
</cp:coreProperties>
</file>